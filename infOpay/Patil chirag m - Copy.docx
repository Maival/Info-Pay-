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600" w:firstRow="0" w:lastRow="0" w:firstColumn="0" w:lastColumn="0" w:noHBand="1" w:noVBand="1"/>
      </w:tblPr>
      <w:tblGrid>
        <w:gridCol w:w="10070"/>
      </w:tblGrid>
      <w:tr w:rsidR="00376913" w14:paraId="3249984B" w14:textId="77777777" w:rsidTr="00AB2933">
        <w:trPr>
          <w:trHeight w:val="1395"/>
        </w:trPr>
        <w:tc>
          <w:tcPr>
            <w:tcW w:w="10070" w:type="dxa"/>
          </w:tcPr>
          <w:p w14:paraId="4CB67305" w14:textId="003126E7" w:rsidR="00376913" w:rsidRPr="00376913" w:rsidRDefault="007240C1" w:rsidP="00376913">
            <w:pPr>
              <w:pStyle w:val="Title"/>
            </w:pPr>
            <w:r>
              <w:t>Patil chirag m</w:t>
            </w:r>
          </w:p>
          <w:p w14:paraId="0E6776EA" w14:textId="02BEAD33" w:rsidR="00376913" w:rsidRPr="00376913" w:rsidRDefault="00376913" w:rsidP="005E0944">
            <w:pPr>
              <w:pStyle w:val="Subtitle"/>
            </w:pPr>
          </w:p>
        </w:tc>
      </w:tr>
      <w:tr w:rsidR="00376913" w14:paraId="3FB66B1A" w14:textId="77777777" w:rsidTr="007240C1">
        <w:trPr>
          <w:trHeight w:val="60"/>
        </w:trPr>
        <w:tc>
          <w:tcPr>
            <w:tcW w:w="10070" w:type="dxa"/>
            <w:tcBorders>
              <w:bottom w:val="single" w:sz="4" w:space="0" w:color="000000" w:themeColor="text1"/>
            </w:tcBorders>
          </w:tcPr>
          <w:p w14:paraId="4C64524E" w14:textId="34B8DEFD" w:rsidR="00376913" w:rsidRDefault="00FD417F" w:rsidP="005E0944">
            <w:r>
              <w:t xml:space="preserve">DOB: </w:t>
            </w:r>
            <w:r w:rsidR="005C1E12">
              <w:t xml:space="preserve">12/10/2003 </w:t>
            </w:r>
            <w:r w:rsidR="00A95678">
              <w:t>| Surat – Gujarat |</w:t>
            </w:r>
            <w:r w:rsidR="00EF648E">
              <w:t xml:space="preserve"> </w:t>
            </w:r>
            <w:r w:rsidR="00EF648E" w:rsidRPr="00EF648E">
              <w:rPr>
                <w:rStyle w:val="Heading3Char"/>
              </w:rPr>
              <w:t>6351152471</w:t>
            </w:r>
            <w:r w:rsidR="00EF648E">
              <w:rPr>
                <w:rStyle w:val="Heading3Char"/>
              </w:rPr>
              <w:t xml:space="preserve"> |</w:t>
            </w:r>
            <w:r w:rsidR="00AF7382">
              <w:rPr>
                <w:rStyle w:val="Heading3Char"/>
              </w:rPr>
              <w:t xml:space="preserve"> </w:t>
            </w:r>
            <w:r w:rsidR="00AF7382">
              <w:rPr>
                <w:sz w:val="22"/>
                <w:szCs w:val="24"/>
              </w:rPr>
              <w:t>patilchirag1226@gmail.com</w:t>
            </w:r>
          </w:p>
        </w:tc>
      </w:tr>
    </w:tbl>
    <w:p w14:paraId="5437AC72" w14:textId="77777777" w:rsidR="0034260F" w:rsidRDefault="0034260F" w:rsidP="00376913"/>
    <w:tbl>
      <w:tblPr>
        <w:tblW w:w="101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450"/>
        <w:gridCol w:w="1280"/>
        <w:gridCol w:w="4480"/>
        <w:gridCol w:w="1280"/>
      </w:tblGrid>
      <w:tr w:rsidR="00222D15" w14:paraId="6CD0A7D9" w14:textId="77777777" w:rsidTr="009B393B">
        <w:trPr>
          <w:trHeight w:val="720"/>
        </w:trPr>
        <w:tc>
          <w:tcPr>
            <w:tcW w:w="2610" w:type="dxa"/>
          </w:tcPr>
          <w:p w14:paraId="76DF6FBF" w14:textId="77777777" w:rsidR="00222D15" w:rsidRPr="00CB5C6F" w:rsidRDefault="00222D15" w:rsidP="00376913"/>
        </w:tc>
        <w:tc>
          <w:tcPr>
            <w:tcW w:w="450" w:type="dxa"/>
          </w:tcPr>
          <w:p w14:paraId="74CEE686" w14:textId="77777777" w:rsidR="00222D15" w:rsidRPr="00CB5C6F" w:rsidRDefault="00222D15" w:rsidP="00222D15"/>
        </w:tc>
        <w:tc>
          <w:tcPr>
            <w:tcW w:w="7040" w:type="dxa"/>
            <w:gridSpan w:val="3"/>
          </w:tcPr>
          <w:p w14:paraId="406E9180" w14:textId="77777777" w:rsidR="00222D15" w:rsidRPr="00CB5C6F" w:rsidRDefault="00222D15" w:rsidP="00376913"/>
        </w:tc>
      </w:tr>
      <w:tr w:rsidR="00222D15" w14:paraId="7DAE4D1D" w14:textId="77777777" w:rsidTr="009B393B">
        <w:trPr>
          <w:trHeight w:val="162"/>
        </w:trPr>
        <w:tc>
          <w:tcPr>
            <w:tcW w:w="2610" w:type="dxa"/>
            <w:vMerge w:val="restart"/>
          </w:tcPr>
          <w:p w14:paraId="1BC4338F" w14:textId="6D938740" w:rsidR="00222D15" w:rsidRDefault="00E34BF4" w:rsidP="00376913">
            <w:pPr>
              <w:pStyle w:val="Heading1"/>
            </w:pPr>
            <w:sdt>
              <w:sdtPr>
                <w:id w:val="2069299665"/>
                <w:placeholder>
                  <w:docPart w:val="150F2C418E084B8BAA365FC4129EAE84"/>
                </w:placeholder>
                <w:temporary/>
                <w:showingPlcHdr/>
                <w15:appearance w15:val="hidden"/>
              </w:sdtPr>
              <w:sdtEndPr/>
              <w:sdtContent>
                <w:r w:rsidR="005E0944">
                  <w:t>Leadership</w:t>
                </w:r>
              </w:sdtContent>
            </w:sdt>
          </w:p>
          <w:p w14:paraId="50FAB503" w14:textId="246F3E71" w:rsidR="00222D15" w:rsidRDefault="007240C1" w:rsidP="00376913">
            <w:r>
              <w:t>I am 3</w:t>
            </w:r>
            <w:r w:rsidRPr="007240C1">
              <w:rPr>
                <w:vertAlign w:val="superscript"/>
              </w:rPr>
              <w:t>rd</w:t>
            </w:r>
            <w:r>
              <w:t xml:space="preserve"> year computer engineering student and </w:t>
            </w:r>
            <w:proofErr w:type="gramStart"/>
            <w:r>
              <w:t>If</w:t>
            </w:r>
            <w:proofErr w:type="gramEnd"/>
            <w:r>
              <w:t xml:space="preserve"> we talk about leadership skills I have fascinating leadership skills</w:t>
            </w:r>
          </w:p>
          <w:p w14:paraId="3CFF198B" w14:textId="77777777" w:rsidR="00222D15" w:rsidRDefault="00222D15" w:rsidP="00BA650C"/>
          <w:p w14:paraId="2183C117" w14:textId="77777777" w:rsidR="00222D15" w:rsidRDefault="00E34BF4" w:rsidP="005E0944">
            <w:pPr>
              <w:pStyle w:val="Heading1"/>
            </w:pPr>
            <w:sdt>
              <w:sdtPr>
                <w:id w:val="-1588302835"/>
                <w:placeholder>
                  <w:docPart w:val="71E2F8E2828E4B0AA3A9D8441E6CA0AD"/>
                </w:placeholder>
                <w:temporary/>
                <w:showingPlcHdr/>
                <w15:appearance w15:val="hidden"/>
              </w:sdtPr>
              <w:sdtEndPr/>
              <w:sdtContent>
                <w:r w:rsidR="005E0944">
                  <w:t>Skills</w:t>
                </w:r>
              </w:sdtContent>
            </w:sdt>
          </w:p>
          <w:p w14:paraId="56934FCB" w14:textId="1459F90F" w:rsidR="00222D15" w:rsidRPr="0043482D" w:rsidRDefault="007240C1" w:rsidP="00BA650C">
            <w:r>
              <w:t>HTML</w:t>
            </w:r>
          </w:p>
          <w:p w14:paraId="6C6900AD" w14:textId="4CAD1FDC" w:rsidR="005E0944" w:rsidRPr="0043482D" w:rsidRDefault="007240C1" w:rsidP="005E0944">
            <w:r>
              <w:t>CSS</w:t>
            </w:r>
          </w:p>
          <w:p w14:paraId="134BD633" w14:textId="3A8512D9" w:rsidR="005E0944" w:rsidRDefault="007240C1" w:rsidP="005E0944">
            <w:r>
              <w:t>JAVA</w:t>
            </w:r>
          </w:p>
          <w:p w14:paraId="5304FB0E" w14:textId="0836FADD" w:rsidR="007240C1" w:rsidRDefault="007240C1" w:rsidP="005E0944">
            <w:r>
              <w:t>Python</w:t>
            </w:r>
          </w:p>
          <w:p w14:paraId="19E8CD18" w14:textId="0E82DE5C" w:rsidR="007240C1" w:rsidRDefault="007240C1" w:rsidP="005E0944">
            <w:r>
              <w:t>DBMS</w:t>
            </w:r>
          </w:p>
          <w:p w14:paraId="05C2EFE8" w14:textId="77AEC191" w:rsidR="007240C1" w:rsidRDefault="007240C1" w:rsidP="005E0944">
            <w:r>
              <w:t>SQL</w:t>
            </w:r>
          </w:p>
          <w:p w14:paraId="1931CF0A" w14:textId="63B88FE7" w:rsidR="007240C1" w:rsidRDefault="007240C1" w:rsidP="005E0944">
            <w:r>
              <w:t>OOP</w:t>
            </w:r>
          </w:p>
          <w:p w14:paraId="6CAE3B57" w14:textId="2625EC79" w:rsidR="007240C1" w:rsidRDefault="007240C1" w:rsidP="005E0944">
            <w:r>
              <w:t>C language</w:t>
            </w:r>
          </w:p>
          <w:p w14:paraId="47DA626B" w14:textId="77777777" w:rsidR="007240C1" w:rsidRPr="0043482D" w:rsidRDefault="007240C1" w:rsidP="005E0944"/>
          <w:p w14:paraId="3FA987D5" w14:textId="627ECE74" w:rsidR="007D24FA" w:rsidRPr="007D24FA" w:rsidRDefault="007D24FA" w:rsidP="00E60152">
            <w:pPr>
              <w:pStyle w:val="Heading1"/>
            </w:pPr>
          </w:p>
          <w:p w14:paraId="4648DC2B" w14:textId="77777777" w:rsidR="00222D15" w:rsidRPr="006652D0" w:rsidRDefault="00E34BF4" w:rsidP="00376913">
            <w:pPr>
              <w:pStyle w:val="Heading1"/>
            </w:pPr>
            <w:sdt>
              <w:sdtPr>
                <w:id w:val="-2114353158"/>
                <w:placeholder>
                  <w:docPart w:val="C9923F4FCA3745D7A5DEA6905C4DAC41"/>
                </w:placeholder>
                <w:temporary/>
                <w:showingPlcHdr/>
                <w15:appearance w15:val="hidden"/>
              </w:sdtPr>
              <w:sdtEndPr/>
              <w:sdtContent>
                <w:r w:rsidR="005E0944">
                  <w:t>Contact</w:t>
                </w:r>
              </w:sdtContent>
            </w:sdt>
          </w:p>
          <w:p w14:paraId="74334ACA" w14:textId="28D8273C" w:rsidR="00C83AE4" w:rsidRDefault="00EE1D3C" w:rsidP="00C83AE4">
            <w:pPr>
              <w:pStyle w:val="Heading4"/>
            </w:pPr>
            <w:r>
              <w:t xml:space="preserve">+ 91 </w:t>
            </w:r>
            <w:r w:rsidR="004C474A">
              <w:t>63511 52471</w:t>
            </w:r>
          </w:p>
          <w:p w14:paraId="6C49DDDF" w14:textId="5AF964C0" w:rsidR="004C474A" w:rsidRDefault="005621D9" w:rsidP="004C474A">
            <w:hyperlink r:id="rId12" w:history="1">
              <w:r w:rsidRPr="0088775D">
                <w:rPr>
                  <w:rStyle w:val="Hyperlink"/>
                </w:rPr>
                <w:t>patilchirag1226@gmail.com</w:t>
              </w:r>
            </w:hyperlink>
          </w:p>
          <w:p w14:paraId="7F4D85E0" w14:textId="77777777" w:rsidR="005621D9" w:rsidRDefault="005621D9" w:rsidP="004C474A"/>
          <w:p w14:paraId="17F1175B" w14:textId="77777777" w:rsidR="00222D15" w:rsidRDefault="00DF796B" w:rsidP="00DF796B">
            <w:pPr>
              <w:pStyle w:val="Heading1"/>
            </w:pPr>
            <w:r>
              <w:t>Achivements</w:t>
            </w:r>
          </w:p>
          <w:p w14:paraId="7A1953DD" w14:textId="4F7D5107" w:rsidR="00DF796B" w:rsidRDefault="009B393B" w:rsidP="00DF796B">
            <w:r>
              <w:t>-First in collage drama competition</w:t>
            </w:r>
          </w:p>
          <w:p w14:paraId="0D8373D3" w14:textId="159A6A8A" w:rsidR="009B393B" w:rsidRDefault="009B393B" w:rsidP="00DF796B">
            <w:r>
              <w:t>-Second in English literature competition</w:t>
            </w:r>
          </w:p>
          <w:p w14:paraId="7A1DA754" w14:textId="3E16869F" w:rsidR="009B393B" w:rsidRDefault="009B393B" w:rsidP="00DF796B">
            <w:r>
              <w:t xml:space="preserve">-Second in quiz competition in our collage </w:t>
            </w:r>
          </w:p>
          <w:p w14:paraId="0150FD1C" w14:textId="39DF033E" w:rsidR="009B393B" w:rsidRPr="00DF796B" w:rsidRDefault="009B393B" w:rsidP="00DF796B"/>
        </w:tc>
        <w:tc>
          <w:tcPr>
            <w:tcW w:w="450" w:type="dxa"/>
          </w:tcPr>
          <w:p w14:paraId="1B0ACD00" w14:textId="77777777" w:rsidR="00222D15" w:rsidRDefault="00222D15" w:rsidP="00222D15"/>
        </w:tc>
        <w:tc>
          <w:tcPr>
            <w:tcW w:w="7040" w:type="dxa"/>
            <w:gridSpan w:val="3"/>
          </w:tcPr>
          <w:p w14:paraId="08674AD4" w14:textId="77777777" w:rsidR="00222D15" w:rsidRPr="00A02CAF" w:rsidRDefault="00E34BF4" w:rsidP="001D6651">
            <w:pPr>
              <w:pStyle w:val="Heading1"/>
            </w:pPr>
            <w:sdt>
              <w:sdtPr>
                <w:id w:val="1677379590"/>
                <w:placeholder>
                  <w:docPart w:val="50896083CB30470A8106D1756E8B14B0"/>
                </w:placeholder>
                <w:temporary/>
                <w:showingPlcHdr/>
                <w15:appearance w15:val="hidden"/>
              </w:sdtPr>
              <w:sdtEndPr/>
              <w:sdtContent>
                <w:r w:rsidR="00C83AE4">
                  <w:t>Experience</w:t>
                </w:r>
              </w:sdtContent>
            </w:sdt>
          </w:p>
        </w:tc>
      </w:tr>
      <w:tr w:rsidR="00222D15" w:rsidRPr="001273AE" w14:paraId="0836C509" w14:textId="77777777" w:rsidTr="009B393B">
        <w:trPr>
          <w:trHeight w:val="252"/>
        </w:trPr>
        <w:tc>
          <w:tcPr>
            <w:tcW w:w="2610" w:type="dxa"/>
            <w:vMerge/>
          </w:tcPr>
          <w:p w14:paraId="22D14C88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5271CA5B" w14:textId="77777777" w:rsidR="00222D15" w:rsidRPr="001D6651" w:rsidRDefault="00222D15" w:rsidP="00222D15"/>
        </w:tc>
        <w:tc>
          <w:tcPr>
            <w:tcW w:w="5760" w:type="dxa"/>
            <w:gridSpan w:val="2"/>
          </w:tcPr>
          <w:p w14:paraId="726CF3CD" w14:textId="6F1D78CC" w:rsidR="00222D15" w:rsidRPr="001D6651" w:rsidRDefault="009B393B" w:rsidP="009B393B">
            <w:pPr>
              <w:pStyle w:val="Heading4"/>
            </w:pPr>
            <w:r>
              <w:t xml:space="preserve">I am a computer science student looking for </w:t>
            </w:r>
            <w:proofErr w:type="gramStart"/>
            <w:r>
              <w:t>a</w:t>
            </w:r>
            <w:proofErr w:type="gramEnd"/>
            <w:r>
              <w:t xml:space="preserve"> internship as well as job and a</w:t>
            </w:r>
            <w:r w:rsidR="003A2EAF">
              <w:t>bout my experience I am fresher.</w:t>
            </w:r>
          </w:p>
        </w:tc>
        <w:tc>
          <w:tcPr>
            <w:tcW w:w="1280" w:type="dxa"/>
          </w:tcPr>
          <w:p w14:paraId="58D1EB25" w14:textId="69D7CF78" w:rsidR="00222D15" w:rsidRPr="001273AE" w:rsidRDefault="00222D15" w:rsidP="001273AE">
            <w:pPr>
              <w:pStyle w:val="Heading3"/>
            </w:pPr>
          </w:p>
        </w:tc>
      </w:tr>
      <w:tr w:rsidR="00222D15" w14:paraId="352328BA" w14:textId="77777777" w:rsidTr="009B393B">
        <w:trPr>
          <w:trHeight w:val="783"/>
        </w:trPr>
        <w:tc>
          <w:tcPr>
            <w:tcW w:w="2610" w:type="dxa"/>
            <w:vMerge/>
          </w:tcPr>
          <w:p w14:paraId="38318E89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6035F44F" w14:textId="77777777" w:rsidR="00222D15" w:rsidRDefault="00222D15" w:rsidP="00222D15"/>
        </w:tc>
        <w:tc>
          <w:tcPr>
            <w:tcW w:w="7040" w:type="dxa"/>
            <w:gridSpan w:val="3"/>
          </w:tcPr>
          <w:p w14:paraId="48F09096" w14:textId="77777777" w:rsidR="00222D15" w:rsidRDefault="00222D15" w:rsidP="001D6651"/>
          <w:p w14:paraId="039ECFB7" w14:textId="77777777" w:rsidR="00345511" w:rsidRDefault="00345511" w:rsidP="001D6651"/>
          <w:p w14:paraId="1BFC41A7" w14:textId="77777777" w:rsidR="003A2EAF" w:rsidRDefault="003A2EAF" w:rsidP="001D6651"/>
          <w:p w14:paraId="75B961D4" w14:textId="77777777" w:rsidR="003A2EAF" w:rsidRDefault="003A2EAF" w:rsidP="003A2EAF">
            <w:pPr>
              <w:pStyle w:val="Heading1"/>
            </w:pPr>
            <w:r>
              <w:t>Education</w:t>
            </w:r>
          </w:p>
          <w:p w14:paraId="744A0BC9" w14:textId="621043CF" w:rsidR="00BC03DA" w:rsidRDefault="003A2EAF" w:rsidP="003A2EAF">
            <w:r>
              <w:t xml:space="preserve">I have completed my </w:t>
            </w:r>
            <w:r w:rsidR="00402487">
              <w:t xml:space="preserve">Higher Secondary Education </w:t>
            </w:r>
            <w:proofErr w:type="gramStart"/>
            <w:r w:rsidR="00BC03DA">
              <w:t xml:space="preserve">from </w:t>
            </w:r>
            <w:r w:rsidR="00FD4ABF">
              <w:t xml:space="preserve"> </w:t>
            </w:r>
            <w:proofErr w:type="spellStart"/>
            <w:r w:rsidR="00FD4ABF">
              <w:t>Gyanjyot</w:t>
            </w:r>
            <w:proofErr w:type="spellEnd"/>
            <w:proofErr w:type="gramEnd"/>
            <w:r w:rsidR="00FD4ABF">
              <w:t xml:space="preserve"> </w:t>
            </w:r>
            <w:r w:rsidR="001E3AB3">
              <w:t>Vidhya bhavan</w:t>
            </w:r>
            <w:r w:rsidR="00FD4ABF">
              <w:t xml:space="preserve"> </w:t>
            </w:r>
            <w:r w:rsidR="00BC03DA">
              <w:t>in year 2019-20</w:t>
            </w:r>
            <w:r w:rsidR="001430A7">
              <w:t>21</w:t>
            </w:r>
          </w:p>
          <w:p w14:paraId="596D2327" w14:textId="1A3071AB" w:rsidR="001430A7" w:rsidRDefault="001430A7" w:rsidP="003A2EAF">
            <w:r>
              <w:t xml:space="preserve">Currently pursuing my B.E in Computer engineering </w:t>
            </w:r>
            <w:r w:rsidR="00033924">
              <w:t xml:space="preserve">from “Pacific School of </w:t>
            </w:r>
            <w:proofErr w:type="gramStart"/>
            <w:r w:rsidR="00033924">
              <w:t>Engineering”  which</w:t>
            </w:r>
            <w:proofErr w:type="gramEnd"/>
            <w:r w:rsidR="00033924">
              <w:t xml:space="preserve"> </w:t>
            </w:r>
            <w:r w:rsidR="001E3AB3">
              <w:t>is under “Gujarat Technological University”.</w:t>
            </w:r>
          </w:p>
          <w:p w14:paraId="12DF4EA7" w14:textId="77777777" w:rsidR="00BC03DA" w:rsidRDefault="00BC03DA" w:rsidP="003A2EAF"/>
          <w:p w14:paraId="59CB0AD4" w14:textId="77777777" w:rsidR="00AF7382" w:rsidRDefault="00E94A49" w:rsidP="003A2EAF">
            <w:pPr>
              <w:rPr>
                <w:rStyle w:val="Heading4Char"/>
              </w:rPr>
            </w:pPr>
            <w:r w:rsidRPr="00E94A49">
              <w:rPr>
                <w:rStyle w:val="SubtitleChar"/>
              </w:rPr>
              <w:t>SAP LABS INDIA</w:t>
            </w:r>
            <w:r>
              <w:t xml:space="preserve">: </w:t>
            </w:r>
            <w:r w:rsidRPr="00E94A49">
              <w:rPr>
                <w:rStyle w:val="Heading4Char"/>
              </w:rPr>
              <w:t>learning Python with Data Science and machine learning by enrolling in “Code Unnati Program” by SAP Labs India and enhancing my Python skills.</w:t>
            </w:r>
          </w:p>
          <w:p w14:paraId="7941A518" w14:textId="77777777" w:rsidR="00B01E90" w:rsidRDefault="00B01E90" w:rsidP="003A2EAF"/>
          <w:p w14:paraId="2CE69746" w14:textId="77777777" w:rsidR="00B01E90" w:rsidRDefault="00B01E90" w:rsidP="003A2EAF"/>
          <w:p w14:paraId="7CB1BCB0" w14:textId="5532DF84" w:rsidR="00B01E90" w:rsidRDefault="00B01E90" w:rsidP="00B01E90">
            <w:pPr>
              <w:pStyle w:val="Heading1"/>
            </w:pPr>
            <w:r>
              <w:t xml:space="preserve">Other intrest </w:t>
            </w:r>
          </w:p>
          <w:p w14:paraId="24ECB57C" w14:textId="20BFE855" w:rsidR="00B01E90" w:rsidRDefault="00B01E90" w:rsidP="00B01E90">
            <w:r>
              <w:t xml:space="preserve">-Teaching </w:t>
            </w:r>
          </w:p>
          <w:p w14:paraId="38B9380A" w14:textId="1C279D9E" w:rsidR="00B01E90" w:rsidRDefault="00B01E90" w:rsidP="00B01E90">
            <w:r>
              <w:t>-Debate</w:t>
            </w:r>
          </w:p>
          <w:p w14:paraId="5F06B5BD" w14:textId="2228D114" w:rsidR="00B01E90" w:rsidRDefault="00B01E90" w:rsidP="00B01E90">
            <w:r>
              <w:t xml:space="preserve">-Cricket </w:t>
            </w:r>
          </w:p>
          <w:p w14:paraId="2A87AC55" w14:textId="77777777" w:rsidR="00B01E90" w:rsidRDefault="00B01E90" w:rsidP="00B01E90"/>
          <w:p w14:paraId="5286B566" w14:textId="56B079FA" w:rsidR="00FA3B72" w:rsidRDefault="00FA3B72" w:rsidP="00FA3B72">
            <w:pPr>
              <w:pStyle w:val="Heading1"/>
            </w:pPr>
            <w:r>
              <w:t>General</w:t>
            </w:r>
          </w:p>
          <w:p w14:paraId="046D53DB" w14:textId="667ACD1E" w:rsidR="00FA3B72" w:rsidRPr="00FA3B72" w:rsidRDefault="00FA3B72" w:rsidP="00FA3B72">
            <w:r>
              <w:t xml:space="preserve">I am a computer science student who is looking </w:t>
            </w:r>
            <w:proofErr w:type="gramStart"/>
            <w:r>
              <w:t>for  my</w:t>
            </w:r>
            <w:proofErr w:type="gramEnd"/>
            <w:r>
              <w:t xml:space="preserve"> bright future in IT field </w:t>
            </w:r>
            <w:r w:rsidR="00AB1D81">
              <w:t xml:space="preserve">and trying to enhance my skills day by day </w:t>
            </w:r>
          </w:p>
          <w:p w14:paraId="0D4BEF2C" w14:textId="6BE85141" w:rsidR="00B01E90" w:rsidRPr="00B01E90" w:rsidRDefault="00B01E90" w:rsidP="00B01E90"/>
        </w:tc>
      </w:tr>
      <w:tr w:rsidR="003A2EAF" w14:paraId="422B9E6E" w14:textId="77777777" w:rsidTr="009B393B">
        <w:trPr>
          <w:gridAfter w:val="3"/>
          <w:wAfter w:w="7040" w:type="dxa"/>
          <w:trHeight w:val="360"/>
        </w:trPr>
        <w:tc>
          <w:tcPr>
            <w:tcW w:w="2610" w:type="dxa"/>
            <w:vMerge/>
          </w:tcPr>
          <w:p w14:paraId="20DE34D3" w14:textId="77777777" w:rsidR="003A2EAF" w:rsidRDefault="003A2EAF" w:rsidP="00376913">
            <w:pPr>
              <w:pStyle w:val="Heading1"/>
            </w:pPr>
          </w:p>
        </w:tc>
        <w:tc>
          <w:tcPr>
            <w:tcW w:w="450" w:type="dxa"/>
          </w:tcPr>
          <w:p w14:paraId="079D408C" w14:textId="77777777" w:rsidR="003A2EAF" w:rsidRDefault="003A2EAF" w:rsidP="00222D15"/>
        </w:tc>
      </w:tr>
      <w:tr w:rsidR="003A2EAF" w14:paraId="687F6D13" w14:textId="77777777" w:rsidTr="009B393B">
        <w:trPr>
          <w:gridAfter w:val="3"/>
          <w:wAfter w:w="7040" w:type="dxa"/>
          <w:trHeight w:val="828"/>
        </w:trPr>
        <w:tc>
          <w:tcPr>
            <w:tcW w:w="2610" w:type="dxa"/>
            <w:vMerge/>
          </w:tcPr>
          <w:p w14:paraId="1E69B6EF" w14:textId="77777777" w:rsidR="003A2EAF" w:rsidRDefault="003A2EAF" w:rsidP="00376913">
            <w:pPr>
              <w:pStyle w:val="Heading1"/>
            </w:pPr>
          </w:p>
        </w:tc>
        <w:tc>
          <w:tcPr>
            <w:tcW w:w="450" w:type="dxa"/>
          </w:tcPr>
          <w:p w14:paraId="589BA18D" w14:textId="77777777" w:rsidR="003A2EAF" w:rsidRDefault="003A2EAF" w:rsidP="00222D15"/>
        </w:tc>
      </w:tr>
      <w:tr w:rsidR="003A2EAF" w14:paraId="32AD7F7E" w14:textId="77777777" w:rsidTr="009B393B">
        <w:trPr>
          <w:gridAfter w:val="3"/>
          <w:wAfter w:w="7040" w:type="dxa"/>
          <w:trHeight w:val="225"/>
        </w:trPr>
        <w:tc>
          <w:tcPr>
            <w:tcW w:w="2610" w:type="dxa"/>
            <w:vMerge/>
          </w:tcPr>
          <w:p w14:paraId="7B8860DE" w14:textId="77777777" w:rsidR="003A2EAF" w:rsidRDefault="003A2EAF" w:rsidP="00376913">
            <w:pPr>
              <w:pStyle w:val="Heading1"/>
            </w:pPr>
          </w:p>
        </w:tc>
        <w:tc>
          <w:tcPr>
            <w:tcW w:w="450" w:type="dxa"/>
          </w:tcPr>
          <w:p w14:paraId="39F9253A" w14:textId="77777777" w:rsidR="003A2EAF" w:rsidRDefault="003A2EAF" w:rsidP="00222D15"/>
        </w:tc>
      </w:tr>
      <w:tr w:rsidR="003A2EAF" w14:paraId="4C0DD9E7" w14:textId="77777777" w:rsidTr="009B393B">
        <w:trPr>
          <w:gridAfter w:val="2"/>
          <w:wAfter w:w="5760" w:type="dxa"/>
          <w:trHeight w:val="297"/>
        </w:trPr>
        <w:tc>
          <w:tcPr>
            <w:tcW w:w="2610" w:type="dxa"/>
            <w:vMerge/>
          </w:tcPr>
          <w:p w14:paraId="4500D4DF" w14:textId="77777777" w:rsidR="003A2EAF" w:rsidRDefault="003A2EAF" w:rsidP="00376913">
            <w:pPr>
              <w:pStyle w:val="Heading1"/>
            </w:pPr>
          </w:p>
        </w:tc>
        <w:tc>
          <w:tcPr>
            <w:tcW w:w="450" w:type="dxa"/>
          </w:tcPr>
          <w:p w14:paraId="4BF34F85" w14:textId="77777777" w:rsidR="003A2EAF" w:rsidRDefault="003A2EAF" w:rsidP="00222D15"/>
        </w:tc>
        <w:tc>
          <w:tcPr>
            <w:tcW w:w="1280" w:type="dxa"/>
          </w:tcPr>
          <w:p w14:paraId="07C28250" w14:textId="155F6BE4" w:rsidR="003A2EAF" w:rsidRDefault="003A2EAF" w:rsidP="00C83AE4">
            <w:pPr>
              <w:pStyle w:val="Heading3"/>
            </w:pPr>
            <w:r>
              <w:t xml:space="preserve"> </w:t>
            </w:r>
          </w:p>
        </w:tc>
      </w:tr>
      <w:tr w:rsidR="003A2EAF" w14:paraId="29996989" w14:textId="77777777" w:rsidTr="009B393B">
        <w:trPr>
          <w:gridAfter w:val="3"/>
          <w:wAfter w:w="7040" w:type="dxa"/>
          <w:trHeight w:val="920"/>
        </w:trPr>
        <w:tc>
          <w:tcPr>
            <w:tcW w:w="2610" w:type="dxa"/>
            <w:vMerge/>
          </w:tcPr>
          <w:p w14:paraId="4A6D5E84" w14:textId="77777777" w:rsidR="003A2EAF" w:rsidRDefault="003A2EAF" w:rsidP="00376913">
            <w:pPr>
              <w:pStyle w:val="Heading1"/>
            </w:pPr>
          </w:p>
        </w:tc>
        <w:tc>
          <w:tcPr>
            <w:tcW w:w="450" w:type="dxa"/>
          </w:tcPr>
          <w:p w14:paraId="60CFC17F" w14:textId="77777777" w:rsidR="003A2EAF" w:rsidRDefault="003A2EAF" w:rsidP="00222D15"/>
        </w:tc>
      </w:tr>
      <w:tr w:rsidR="003A2EAF" w14:paraId="09EF1FDC" w14:textId="77777777" w:rsidTr="009B393B">
        <w:trPr>
          <w:gridAfter w:val="2"/>
          <w:wAfter w:w="5760" w:type="dxa"/>
          <w:trHeight w:val="80"/>
        </w:trPr>
        <w:tc>
          <w:tcPr>
            <w:tcW w:w="2610" w:type="dxa"/>
            <w:vMerge/>
          </w:tcPr>
          <w:p w14:paraId="7D726D6E" w14:textId="77777777" w:rsidR="003A2EAF" w:rsidRDefault="003A2EAF" w:rsidP="00376913">
            <w:pPr>
              <w:pStyle w:val="Heading1"/>
            </w:pPr>
          </w:p>
        </w:tc>
        <w:tc>
          <w:tcPr>
            <w:tcW w:w="450" w:type="dxa"/>
          </w:tcPr>
          <w:p w14:paraId="29DD0BCD" w14:textId="77777777" w:rsidR="003A2EAF" w:rsidRDefault="003A2EAF" w:rsidP="00222D15"/>
        </w:tc>
        <w:tc>
          <w:tcPr>
            <w:tcW w:w="1280" w:type="dxa"/>
          </w:tcPr>
          <w:p w14:paraId="31043843" w14:textId="77F69F89" w:rsidR="003A2EAF" w:rsidRDefault="003A2EAF" w:rsidP="001D6651">
            <w:pPr>
              <w:pStyle w:val="Heading3"/>
            </w:pPr>
          </w:p>
        </w:tc>
      </w:tr>
      <w:tr w:rsidR="003A2EAF" w14:paraId="6E4DA8F4" w14:textId="77777777" w:rsidTr="009B393B">
        <w:trPr>
          <w:gridAfter w:val="3"/>
          <w:wAfter w:w="7040" w:type="dxa"/>
          <w:trHeight w:val="630"/>
        </w:trPr>
        <w:tc>
          <w:tcPr>
            <w:tcW w:w="2610" w:type="dxa"/>
            <w:vMerge/>
          </w:tcPr>
          <w:p w14:paraId="35A5F345" w14:textId="77777777" w:rsidR="003A2EAF" w:rsidRDefault="003A2EAF" w:rsidP="00376913">
            <w:pPr>
              <w:pStyle w:val="Heading1"/>
            </w:pPr>
          </w:p>
        </w:tc>
        <w:tc>
          <w:tcPr>
            <w:tcW w:w="450" w:type="dxa"/>
          </w:tcPr>
          <w:p w14:paraId="3A726852" w14:textId="77777777" w:rsidR="003A2EAF" w:rsidRDefault="003A2EAF" w:rsidP="00222D15"/>
        </w:tc>
      </w:tr>
      <w:tr w:rsidR="00222D15" w14:paraId="05DE8553" w14:textId="77777777" w:rsidTr="009B393B">
        <w:trPr>
          <w:trHeight w:val="387"/>
        </w:trPr>
        <w:tc>
          <w:tcPr>
            <w:tcW w:w="2610" w:type="dxa"/>
            <w:vMerge/>
          </w:tcPr>
          <w:p w14:paraId="34578E5B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1DFCFA53" w14:textId="77777777" w:rsidR="00222D15" w:rsidRDefault="00222D15" w:rsidP="00222D15"/>
        </w:tc>
        <w:tc>
          <w:tcPr>
            <w:tcW w:w="7040" w:type="dxa"/>
            <w:gridSpan w:val="3"/>
          </w:tcPr>
          <w:p w14:paraId="0D1BFDA6" w14:textId="521CD59C" w:rsidR="00222D15" w:rsidRDefault="00222D15" w:rsidP="00376913">
            <w:pPr>
              <w:pStyle w:val="Heading1"/>
            </w:pPr>
          </w:p>
        </w:tc>
      </w:tr>
      <w:tr w:rsidR="00222D15" w14:paraId="1FCC8E0C" w14:textId="77777777" w:rsidTr="009B393B">
        <w:trPr>
          <w:trHeight w:val="920"/>
        </w:trPr>
        <w:tc>
          <w:tcPr>
            <w:tcW w:w="2610" w:type="dxa"/>
            <w:vMerge/>
          </w:tcPr>
          <w:p w14:paraId="44AD8796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50375571" w14:textId="77777777" w:rsidR="00222D15" w:rsidRDefault="00222D15" w:rsidP="00222D15"/>
        </w:tc>
        <w:tc>
          <w:tcPr>
            <w:tcW w:w="7040" w:type="dxa"/>
            <w:gridSpan w:val="3"/>
          </w:tcPr>
          <w:p w14:paraId="75D5A29E" w14:textId="25230B4F" w:rsidR="00222D15" w:rsidRDefault="00222D15" w:rsidP="001D6651"/>
        </w:tc>
      </w:tr>
    </w:tbl>
    <w:p w14:paraId="05722593" w14:textId="77777777" w:rsidR="00376913" w:rsidRPr="00643B2F" w:rsidRDefault="00376913" w:rsidP="00376913"/>
    <w:sectPr w:rsidR="00376913" w:rsidRPr="00643B2F" w:rsidSect="00376913">
      <w:pgSz w:w="12240" w:h="15840"/>
      <w:pgMar w:top="90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6B1FB" w14:textId="77777777" w:rsidR="007240C1" w:rsidRDefault="007240C1" w:rsidP="00927723">
      <w:pPr>
        <w:spacing w:line="240" w:lineRule="auto"/>
      </w:pPr>
      <w:r>
        <w:separator/>
      </w:r>
    </w:p>
    <w:p w14:paraId="44A6CFB6" w14:textId="77777777" w:rsidR="007240C1" w:rsidRDefault="007240C1"/>
  </w:endnote>
  <w:endnote w:type="continuationSeparator" w:id="0">
    <w:p w14:paraId="6CDF6A87" w14:textId="77777777" w:rsidR="007240C1" w:rsidRDefault="007240C1" w:rsidP="00927723">
      <w:pPr>
        <w:spacing w:line="240" w:lineRule="auto"/>
      </w:pPr>
      <w:r>
        <w:continuationSeparator/>
      </w:r>
    </w:p>
    <w:p w14:paraId="52069F59" w14:textId="77777777" w:rsidR="007240C1" w:rsidRDefault="007240C1"/>
  </w:endnote>
  <w:endnote w:type="continuationNotice" w:id="1">
    <w:p w14:paraId="44189BF7" w14:textId="77777777" w:rsidR="007240C1" w:rsidRDefault="007240C1">
      <w:pPr>
        <w:spacing w:line="240" w:lineRule="auto"/>
      </w:pPr>
    </w:p>
    <w:p w14:paraId="7F2424EC" w14:textId="77777777" w:rsidR="007240C1" w:rsidRDefault="007240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38CF0" w14:textId="77777777" w:rsidR="007240C1" w:rsidRDefault="007240C1" w:rsidP="00927723">
      <w:pPr>
        <w:spacing w:line="240" w:lineRule="auto"/>
      </w:pPr>
      <w:r>
        <w:separator/>
      </w:r>
    </w:p>
    <w:p w14:paraId="4E72A35C" w14:textId="77777777" w:rsidR="007240C1" w:rsidRDefault="007240C1"/>
  </w:footnote>
  <w:footnote w:type="continuationSeparator" w:id="0">
    <w:p w14:paraId="415A367A" w14:textId="77777777" w:rsidR="007240C1" w:rsidRDefault="007240C1" w:rsidP="00927723">
      <w:pPr>
        <w:spacing w:line="240" w:lineRule="auto"/>
      </w:pPr>
      <w:r>
        <w:continuationSeparator/>
      </w:r>
    </w:p>
    <w:p w14:paraId="3CE8AA95" w14:textId="77777777" w:rsidR="007240C1" w:rsidRDefault="007240C1"/>
  </w:footnote>
  <w:footnote w:type="continuationNotice" w:id="1">
    <w:p w14:paraId="1AD1918F" w14:textId="77777777" w:rsidR="007240C1" w:rsidRDefault="007240C1">
      <w:pPr>
        <w:spacing w:line="240" w:lineRule="auto"/>
      </w:pPr>
    </w:p>
    <w:p w14:paraId="74C9CA00" w14:textId="77777777" w:rsidR="007240C1" w:rsidRDefault="007240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09781">
    <w:abstractNumId w:val="1"/>
  </w:num>
  <w:num w:numId="2" w16cid:durableId="89597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0C1"/>
    <w:rsid w:val="000073C4"/>
    <w:rsid w:val="00011FB1"/>
    <w:rsid w:val="000228D1"/>
    <w:rsid w:val="00024D4D"/>
    <w:rsid w:val="00025D88"/>
    <w:rsid w:val="00033924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92E06"/>
    <w:rsid w:val="000A0795"/>
    <w:rsid w:val="000A73F0"/>
    <w:rsid w:val="000B655B"/>
    <w:rsid w:val="000D7192"/>
    <w:rsid w:val="000D7F06"/>
    <w:rsid w:val="000E0D80"/>
    <w:rsid w:val="000E1169"/>
    <w:rsid w:val="000E1595"/>
    <w:rsid w:val="00107B08"/>
    <w:rsid w:val="00110677"/>
    <w:rsid w:val="001243A5"/>
    <w:rsid w:val="0012629F"/>
    <w:rsid w:val="001273AE"/>
    <w:rsid w:val="00131554"/>
    <w:rsid w:val="00137D3F"/>
    <w:rsid w:val="001430A7"/>
    <w:rsid w:val="0015570C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B54CF"/>
    <w:rsid w:val="001D0FFB"/>
    <w:rsid w:val="001D53C4"/>
    <w:rsid w:val="001D6113"/>
    <w:rsid w:val="001D6391"/>
    <w:rsid w:val="001D6651"/>
    <w:rsid w:val="001E0D62"/>
    <w:rsid w:val="001E190C"/>
    <w:rsid w:val="001E3AB3"/>
    <w:rsid w:val="001E6CF6"/>
    <w:rsid w:val="001F61E8"/>
    <w:rsid w:val="001F7757"/>
    <w:rsid w:val="001F7942"/>
    <w:rsid w:val="00206323"/>
    <w:rsid w:val="002100A3"/>
    <w:rsid w:val="0021234A"/>
    <w:rsid w:val="00222D15"/>
    <w:rsid w:val="00232A10"/>
    <w:rsid w:val="00243FB7"/>
    <w:rsid w:val="0024687B"/>
    <w:rsid w:val="00265AE5"/>
    <w:rsid w:val="00266526"/>
    <w:rsid w:val="00270F6E"/>
    <w:rsid w:val="00275255"/>
    <w:rsid w:val="0028675B"/>
    <w:rsid w:val="00293B83"/>
    <w:rsid w:val="002A4DF5"/>
    <w:rsid w:val="002B07F9"/>
    <w:rsid w:val="002D2F97"/>
    <w:rsid w:val="002F301D"/>
    <w:rsid w:val="00300308"/>
    <w:rsid w:val="00304F43"/>
    <w:rsid w:val="00311354"/>
    <w:rsid w:val="00321182"/>
    <w:rsid w:val="00322008"/>
    <w:rsid w:val="00324641"/>
    <w:rsid w:val="003312E6"/>
    <w:rsid w:val="0034260F"/>
    <w:rsid w:val="00345511"/>
    <w:rsid w:val="00345F2B"/>
    <w:rsid w:val="00346D44"/>
    <w:rsid w:val="00350BF0"/>
    <w:rsid w:val="0035316D"/>
    <w:rsid w:val="00362862"/>
    <w:rsid w:val="003637FE"/>
    <w:rsid w:val="00367CBF"/>
    <w:rsid w:val="003731F3"/>
    <w:rsid w:val="00376913"/>
    <w:rsid w:val="00377DDA"/>
    <w:rsid w:val="00383F0E"/>
    <w:rsid w:val="003856AF"/>
    <w:rsid w:val="003953FE"/>
    <w:rsid w:val="003A0634"/>
    <w:rsid w:val="003A2EAF"/>
    <w:rsid w:val="003A3091"/>
    <w:rsid w:val="003A43A2"/>
    <w:rsid w:val="003B03A4"/>
    <w:rsid w:val="003B1A3E"/>
    <w:rsid w:val="003B3063"/>
    <w:rsid w:val="003C269E"/>
    <w:rsid w:val="003F1017"/>
    <w:rsid w:val="00402487"/>
    <w:rsid w:val="0043482D"/>
    <w:rsid w:val="00441DC6"/>
    <w:rsid w:val="00442EE2"/>
    <w:rsid w:val="004460A8"/>
    <w:rsid w:val="0046477D"/>
    <w:rsid w:val="00464832"/>
    <w:rsid w:val="00473798"/>
    <w:rsid w:val="004765DC"/>
    <w:rsid w:val="00477093"/>
    <w:rsid w:val="00484469"/>
    <w:rsid w:val="00486A24"/>
    <w:rsid w:val="00490ACD"/>
    <w:rsid w:val="004944B3"/>
    <w:rsid w:val="00496060"/>
    <w:rsid w:val="00496E30"/>
    <w:rsid w:val="004A3402"/>
    <w:rsid w:val="004B1DFA"/>
    <w:rsid w:val="004B7089"/>
    <w:rsid w:val="004C1684"/>
    <w:rsid w:val="004C22AD"/>
    <w:rsid w:val="004C474A"/>
    <w:rsid w:val="004C773D"/>
    <w:rsid w:val="004D10B6"/>
    <w:rsid w:val="004E3516"/>
    <w:rsid w:val="004E438F"/>
    <w:rsid w:val="004E7484"/>
    <w:rsid w:val="00504CDD"/>
    <w:rsid w:val="005078C5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621D9"/>
    <w:rsid w:val="005628E7"/>
    <w:rsid w:val="00571E14"/>
    <w:rsid w:val="005A556D"/>
    <w:rsid w:val="005B4C7C"/>
    <w:rsid w:val="005C1E12"/>
    <w:rsid w:val="005C2A15"/>
    <w:rsid w:val="005C5955"/>
    <w:rsid w:val="005D74FE"/>
    <w:rsid w:val="005E0944"/>
    <w:rsid w:val="005F14ED"/>
    <w:rsid w:val="005F7CD1"/>
    <w:rsid w:val="00602312"/>
    <w:rsid w:val="00605302"/>
    <w:rsid w:val="006060E2"/>
    <w:rsid w:val="00617AB9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B0509"/>
    <w:rsid w:val="006B7577"/>
    <w:rsid w:val="006C090D"/>
    <w:rsid w:val="006C2B30"/>
    <w:rsid w:val="006D5F6C"/>
    <w:rsid w:val="006F32ED"/>
    <w:rsid w:val="006F5D27"/>
    <w:rsid w:val="00710053"/>
    <w:rsid w:val="007105F9"/>
    <w:rsid w:val="00713EB6"/>
    <w:rsid w:val="00721530"/>
    <w:rsid w:val="00722ACC"/>
    <w:rsid w:val="007240C1"/>
    <w:rsid w:val="00730974"/>
    <w:rsid w:val="00733E95"/>
    <w:rsid w:val="0073490F"/>
    <w:rsid w:val="00736706"/>
    <w:rsid w:val="00745DF7"/>
    <w:rsid w:val="00751DFF"/>
    <w:rsid w:val="007532BF"/>
    <w:rsid w:val="00753443"/>
    <w:rsid w:val="007559D2"/>
    <w:rsid w:val="00766E0C"/>
    <w:rsid w:val="00771D52"/>
    <w:rsid w:val="0077299A"/>
    <w:rsid w:val="00776B96"/>
    <w:rsid w:val="00781466"/>
    <w:rsid w:val="007817E0"/>
    <w:rsid w:val="007824AD"/>
    <w:rsid w:val="007829D3"/>
    <w:rsid w:val="0079316C"/>
    <w:rsid w:val="007A6A4B"/>
    <w:rsid w:val="007B28DC"/>
    <w:rsid w:val="007D24FA"/>
    <w:rsid w:val="007D7952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A3A0A"/>
    <w:rsid w:val="008A3A9D"/>
    <w:rsid w:val="008A6565"/>
    <w:rsid w:val="008A6D3A"/>
    <w:rsid w:val="008B3F37"/>
    <w:rsid w:val="008C2D69"/>
    <w:rsid w:val="008D089D"/>
    <w:rsid w:val="008F480E"/>
    <w:rsid w:val="008F6510"/>
    <w:rsid w:val="009028E5"/>
    <w:rsid w:val="00905A70"/>
    <w:rsid w:val="009123A9"/>
    <w:rsid w:val="0091277D"/>
    <w:rsid w:val="00924465"/>
    <w:rsid w:val="00927723"/>
    <w:rsid w:val="00927786"/>
    <w:rsid w:val="00935D6E"/>
    <w:rsid w:val="00955FCF"/>
    <w:rsid w:val="00962820"/>
    <w:rsid w:val="00970400"/>
    <w:rsid w:val="00980027"/>
    <w:rsid w:val="00980B65"/>
    <w:rsid w:val="00980BEE"/>
    <w:rsid w:val="00985263"/>
    <w:rsid w:val="00991A5C"/>
    <w:rsid w:val="00995103"/>
    <w:rsid w:val="00996D6C"/>
    <w:rsid w:val="009B393B"/>
    <w:rsid w:val="009B3F78"/>
    <w:rsid w:val="009C0A26"/>
    <w:rsid w:val="009E1F78"/>
    <w:rsid w:val="009E4CD3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530D4"/>
    <w:rsid w:val="00A63132"/>
    <w:rsid w:val="00A651BC"/>
    <w:rsid w:val="00A666BC"/>
    <w:rsid w:val="00A8283C"/>
    <w:rsid w:val="00A82B55"/>
    <w:rsid w:val="00A86765"/>
    <w:rsid w:val="00A9049D"/>
    <w:rsid w:val="00A911AC"/>
    <w:rsid w:val="00A95678"/>
    <w:rsid w:val="00AA5B78"/>
    <w:rsid w:val="00AB128A"/>
    <w:rsid w:val="00AB140B"/>
    <w:rsid w:val="00AB1D7C"/>
    <w:rsid w:val="00AB1D81"/>
    <w:rsid w:val="00AB2933"/>
    <w:rsid w:val="00AB7004"/>
    <w:rsid w:val="00AC0E48"/>
    <w:rsid w:val="00AE401C"/>
    <w:rsid w:val="00AE6BF9"/>
    <w:rsid w:val="00AF04A5"/>
    <w:rsid w:val="00AF0AA8"/>
    <w:rsid w:val="00AF68C7"/>
    <w:rsid w:val="00AF7382"/>
    <w:rsid w:val="00AF7D88"/>
    <w:rsid w:val="00B01E90"/>
    <w:rsid w:val="00B05059"/>
    <w:rsid w:val="00B170F6"/>
    <w:rsid w:val="00B211FB"/>
    <w:rsid w:val="00B21B93"/>
    <w:rsid w:val="00B30166"/>
    <w:rsid w:val="00B32FF8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A"/>
    <w:rsid w:val="00BC03DB"/>
    <w:rsid w:val="00BC166C"/>
    <w:rsid w:val="00BE6407"/>
    <w:rsid w:val="00BE6E96"/>
    <w:rsid w:val="00BE71C0"/>
    <w:rsid w:val="00BF36BF"/>
    <w:rsid w:val="00BF39EB"/>
    <w:rsid w:val="00C45D03"/>
    <w:rsid w:val="00C4611B"/>
    <w:rsid w:val="00C537B8"/>
    <w:rsid w:val="00C53DCF"/>
    <w:rsid w:val="00C6042C"/>
    <w:rsid w:val="00C759D7"/>
    <w:rsid w:val="00C77943"/>
    <w:rsid w:val="00C8203C"/>
    <w:rsid w:val="00C83AE4"/>
    <w:rsid w:val="00C86028"/>
    <w:rsid w:val="00C86675"/>
    <w:rsid w:val="00C92853"/>
    <w:rsid w:val="00C944CD"/>
    <w:rsid w:val="00C9665F"/>
    <w:rsid w:val="00CA5F7A"/>
    <w:rsid w:val="00CB5C6F"/>
    <w:rsid w:val="00CC2A2B"/>
    <w:rsid w:val="00CC574B"/>
    <w:rsid w:val="00CD0ED1"/>
    <w:rsid w:val="00CE7F99"/>
    <w:rsid w:val="00CF1109"/>
    <w:rsid w:val="00CF63A0"/>
    <w:rsid w:val="00D046C1"/>
    <w:rsid w:val="00D058E1"/>
    <w:rsid w:val="00D1087F"/>
    <w:rsid w:val="00D11E76"/>
    <w:rsid w:val="00D21A2A"/>
    <w:rsid w:val="00D25870"/>
    <w:rsid w:val="00D33C9F"/>
    <w:rsid w:val="00D374A6"/>
    <w:rsid w:val="00D37E6A"/>
    <w:rsid w:val="00D452BB"/>
    <w:rsid w:val="00D46E77"/>
    <w:rsid w:val="00D627B9"/>
    <w:rsid w:val="00D77AA0"/>
    <w:rsid w:val="00D77E91"/>
    <w:rsid w:val="00D87666"/>
    <w:rsid w:val="00D92A94"/>
    <w:rsid w:val="00D93917"/>
    <w:rsid w:val="00D97006"/>
    <w:rsid w:val="00D97F71"/>
    <w:rsid w:val="00DA650A"/>
    <w:rsid w:val="00DB5BAC"/>
    <w:rsid w:val="00DC300A"/>
    <w:rsid w:val="00DD181E"/>
    <w:rsid w:val="00DD53C6"/>
    <w:rsid w:val="00DD774F"/>
    <w:rsid w:val="00DE33B2"/>
    <w:rsid w:val="00DF2E39"/>
    <w:rsid w:val="00DF796B"/>
    <w:rsid w:val="00E041BF"/>
    <w:rsid w:val="00E04430"/>
    <w:rsid w:val="00E11E36"/>
    <w:rsid w:val="00E14407"/>
    <w:rsid w:val="00E34BF4"/>
    <w:rsid w:val="00E47B04"/>
    <w:rsid w:val="00E52126"/>
    <w:rsid w:val="00E60152"/>
    <w:rsid w:val="00E6305E"/>
    <w:rsid w:val="00E77DFE"/>
    <w:rsid w:val="00E859B8"/>
    <w:rsid w:val="00E905DF"/>
    <w:rsid w:val="00E94A49"/>
    <w:rsid w:val="00EA484C"/>
    <w:rsid w:val="00EA60B5"/>
    <w:rsid w:val="00EB2C5F"/>
    <w:rsid w:val="00EC3ACF"/>
    <w:rsid w:val="00EC4AC4"/>
    <w:rsid w:val="00ED428F"/>
    <w:rsid w:val="00ED572D"/>
    <w:rsid w:val="00EE1D3C"/>
    <w:rsid w:val="00EE43D2"/>
    <w:rsid w:val="00EF5348"/>
    <w:rsid w:val="00EF57F8"/>
    <w:rsid w:val="00EF648E"/>
    <w:rsid w:val="00EF751F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556AC"/>
    <w:rsid w:val="00F657E5"/>
    <w:rsid w:val="00F8023D"/>
    <w:rsid w:val="00F82811"/>
    <w:rsid w:val="00F86091"/>
    <w:rsid w:val="00FA3B72"/>
    <w:rsid w:val="00FA629A"/>
    <w:rsid w:val="00FB6513"/>
    <w:rsid w:val="00FC2997"/>
    <w:rsid w:val="00FC56E0"/>
    <w:rsid w:val="00FD417F"/>
    <w:rsid w:val="00FD4ABF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5A0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562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patilchirag1226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ldi\AppData\Roaming\Microsoft\Templates\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0F2C418E084B8BAA365FC4129EA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22168-31BE-499B-A0BA-E97C1578162B}"/>
      </w:docPartPr>
      <w:docPartBody>
        <w:p w:rsidR="00966094" w:rsidRDefault="00966094">
          <w:pPr>
            <w:pStyle w:val="150F2C418E084B8BAA365FC4129EAE84"/>
          </w:pPr>
          <w:r>
            <w:t>Leadership</w:t>
          </w:r>
        </w:p>
      </w:docPartBody>
    </w:docPart>
    <w:docPart>
      <w:docPartPr>
        <w:name w:val="71E2F8E2828E4B0AA3A9D8441E6CA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1F244-9983-4574-BD46-303E0902DFAA}"/>
      </w:docPartPr>
      <w:docPartBody>
        <w:p w:rsidR="00966094" w:rsidRDefault="00966094">
          <w:pPr>
            <w:pStyle w:val="71E2F8E2828E4B0AA3A9D8441E6CA0AD"/>
          </w:pPr>
          <w:r>
            <w:t>Skills</w:t>
          </w:r>
        </w:p>
      </w:docPartBody>
    </w:docPart>
    <w:docPart>
      <w:docPartPr>
        <w:name w:val="C9923F4FCA3745D7A5DEA6905C4DA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871E4-FB3B-4457-9B22-CBD31DEDFCCC}"/>
      </w:docPartPr>
      <w:docPartBody>
        <w:p w:rsidR="00966094" w:rsidRDefault="00966094">
          <w:pPr>
            <w:pStyle w:val="C9923F4FCA3745D7A5DEA6905C4DAC41"/>
          </w:pPr>
          <w:r>
            <w:t>Contact</w:t>
          </w:r>
        </w:p>
      </w:docPartBody>
    </w:docPart>
    <w:docPart>
      <w:docPartPr>
        <w:name w:val="50896083CB30470A8106D1756E8B1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BDADF-BAC0-4BB9-B88E-74D63A4D1CF3}"/>
      </w:docPartPr>
      <w:docPartBody>
        <w:p w:rsidR="00966094" w:rsidRDefault="00966094">
          <w:pPr>
            <w:pStyle w:val="50896083CB30470A8106D1756E8B14B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94"/>
    <w:rsid w:val="0096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C8C76573AC46328C0E90DA302A80BE">
    <w:name w:val="B4C8C76573AC46328C0E90DA302A80BE"/>
  </w:style>
  <w:style w:type="paragraph" w:customStyle="1" w:styleId="E572AC68F38D40B9A6995B72677FCD31">
    <w:name w:val="E572AC68F38D40B9A6995B72677FCD31"/>
  </w:style>
  <w:style w:type="paragraph" w:customStyle="1" w:styleId="850279F5E7DC4909947B3CD0BE1BFF6E">
    <w:name w:val="850279F5E7DC4909947B3CD0BE1BFF6E"/>
  </w:style>
  <w:style w:type="paragraph" w:customStyle="1" w:styleId="150F2C418E084B8BAA365FC4129EAE84">
    <w:name w:val="150F2C418E084B8BAA365FC4129EAE84"/>
  </w:style>
  <w:style w:type="paragraph" w:customStyle="1" w:styleId="5D23B9BD8D1E41258628DC3CF296AC9A">
    <w:name w:val="5D23B9BD8D1E41258628DC3CF296AC9A"/>
  </w:style>
  <w:style w:type="paragraph" w:customStyle="1" w:styleId="71E2F8E2828E4B0AA3A9D8441E6CA0AD">
    <w:name w:val="71E2F8E2828E4B0AA3A9D8441E6CA0AD"/>
  </w:style>
  <w:style w:type="paragraph" w:customStyle="1" w:styleId="8DA4101E90CE464B99F9680A1092E984">
    <w:name w:val="8DA4101E90CE464B99F9680A1092E984"/>
  </w:style>
  <w:style w:type="paragraph" w:customStyle="1" w:styleId="6A5A34D27EDA40F29845F91FF43BEDA1">
    <w:name w:val="6A5A34D27EDA40F29845F91FF43BEDA1"/>
  </w:style>
  <w:style w:type="paragraph" w:customStyle="1" w:styleId="655B225EC20440EA9E6EF5CE27DF76C5">
    <w:name w:val="655B225EC20440EA9E6EF5CE27DF76C5"/>
  </w:style>
  <w:style w:type="paragraph" w:customStyle="1" w:styleId="C9923F4FCA3745D7A5DEA6905C4DAC41">
    <w:name w:val="C9923F4FCA3745D7A5DEA6905C4DAC41"/>
  </w:style>
  <w:style w:type="paragraph" w:customStyle="1" w:styleId="E0E4A5D63CAC4AC2B41FA7D3621FD76C">
    <w:name w:val="E0E4A5D63CAC4AC2B41FA7D3621FD76C"/>
  </w:style>
  <w:style w:type="paragraph" w:customStyle="1" w:styleId="9BA08901474745489F7B0E1B1F7ADE01">
    <w:name w:val="9BA08901474745489F7B0E1B1F7ADE01"/>
  </w:style>
  <w:style w:type="paragraph" w:customStyle="1" w:styleId="1D9CF550AF994BE3995B833D44142811">
    <w:name w:val="1D9CF550AF994BE3995B833D44142811"/>
  </w:style>
  <w:style w:type="paragraph" w:customStyle="1" w:styleId="28A83D612B684239B37CE8F9D9EED850">
    <w:name w:val="28A83D612B684239B37CE8F9D9EED850"/>
  </w:style>
  <w:style w:type="paragraph" w:customStyle="1" w:styleId="6FFA3C301F4A4C28ACB0A996A31F1463">
    <w:name w:val="6FFA3C301F4A4C28ACB0A996A31F1463"/>
  </w:style>
  <w:style w:type="paragraph" w:customStyle="1" w:styleId="50896083CB30470A8106D1756E8B14B0">
    <w:name w:val="50896083CB30470A8106D1756E8B14B0"/>
  </w:style>
  <w:style w:type="paragraph" w:customStyle="1" w:styleId="763A63E8A4FD468F89DD400D7D9A4DF0">
    <w:name w:val="763A63E8A4FD468F89DD400D7D9A4DF0"/>
  </w:style>
  <w:style w:type="paragraph" w:customStyle="1" w:styleId="01B2EAD5E05C4BA8840513706BC77B18">
    <w:name w:val="01B2EAD5E05C4BA8840513706BC77B18"/>
  </w:style>
  <w:style w:type="paragraph" w:customStyle="1" w:styleId="612D5862A21B4393AD16EA363CC4DC8D">
    <w:name w:val="612D5862A21B4393AD16EA363CC4DC8D"/>
  </w:style>
  <w:style w:type="paragraph" w:customStyle="1" w:styleId="7A6A0F7A22EF44ACA970A6BDE941634F">
    <w:name w:val="7A6A0F7A22EF44ACA970A6BDE941634F"/>
  </w:style>
  <w:style w:type="paragraph" w:customStyle="1" w:styleId="B2E3C58B6CCA4934A513A3560E0824FE">
    <w:name w:val="B2E3C58B6CCA4934A513A3560E0824FE"/>
  </w:style>
  <w:style w:type="paragraph" w:customStyle="1" w:styleId="795E457560C74F27AAAF46FF98C8DAEC">
    <w:name w:val="795E457560C74F27AAAF46FF98C8DAEC"/>
  </w:style>
  <w:style w:type="paragraph" w:customStyle="1" w:styleId="3D5C226C052B4F0DA5B7FC9E7B60CEA0">
    <w:name w:val="3D5C226C052B4F0DA5B7FC9E7B60CEA0"/>
  </w:style>
  <w:style w:type="paragraph" w:customStyle="1" w:styleId="4CAD98F213474E86A5E600D29B659808">
    <w:name w:val="4CAD98F213474E86A5E600D29B659808"/>
  </w:style>
  <w:style w:type="paragraph" w:customStyle="1" w:styleId="1D05087C383F41BBB5B216D013E789C5">
    <w:name w:val="1D05087C383F41BBB5B216D013E789C5"/>
  </w:style>
  <w:style w:type="paragraph" w:customStyle="1" w:styleId="C5A61DE7DD9F4F11856872685C8D2E67">
    <w:name w:val="C5A61DE7DD9F4F11856872685C8D2E67"/>
  </w:style>
  <w:style w:type="paragraph" w:customStyle="1" w:styleId="7EBDE830B2124C48B75CC22F76E8D0D0">
    <w:name w:val="7EBDE830B2124C48B75CC22F76E8D0D0"/>
  </w:style>
  <w:style w:type="paragraph" w:customStyle="1" w:styleId="1D99FEE326B44E24996548CC4C7EB316">
    <w:name w:val="1D99FEE326B44E24996548CC4C7EB316"/>
  </w:style>
  <w:style w:type="paragraph" w:customStyle="1" w:styleId="C3398A08C859424486858386ABF38461">
    <w:name w:val="C3398A08C859424486858386ABF38461"/>
  </w:style>
  <w:style w:type="paragraph" w:customStyle="1" w:styleId="B9766F06778944AC9BE6F0BC59F0841F">
    <w:name w:val="B9766F06778944AC9BE6F0BC59F0841F"/>
  </w:style>
  <w:style w:type="paragraph" w:customStyle="1" w:styleId="AD96EFEF79AF4D65B87CB8DC3EC8CA7C">
    <w:name w:val="AD96EFEF79AF4D65B87CB8DC3EC8CA7C"/>
  </w:style>
  <w:style w:type="paragraph" w:customStyle="1" w:styleId="F78EEF50E3E24FEFABBBDA9E6E6F61A1">
    <w:name w:val="F78EEF50E3E24FEFABBBDA9E6E6F61A1"/>
    <w:rsid w:val="00966094"/>
  </w:style>
  <w:style w:type="paragraph" w:customStyle="1" w:styleId="3266EF0B55A0479D92175C8A1E14CFAF">
    <w:name w:val="3266EF0B55A0479D92175C8A1E14CFAF"/>
    <w:rsid w:val="00966094"/>
  </w:style>
  <w:style w:type="paragraph" w:customStyle="1" w:styleId="7B0EED99D3EC48D8AD3DAE45177FE807">
    <w:name w:val="7B0EED99D3EC48D8AD3DAE45177FE807"/>
    <w:rsid w:val="00966094"/>
  </w:style>
  <w:style w:type="paragraph" w:customStyle="1" w:styleId="4153832410C84D309968B15321E03E60">
    <w:name w:val="4153832410C84D309968B15321E03E60"/>
    <w:rsid w:val="00966094"/>
  </w:style>
  <w:style w:type="paragraph" w:customStyle="1" w:styleId="1641BB7D1A994F66966D52F76598632F">
    <w:name w:val="1641BB7D1A994F66966D52F76598632F"/>
    <w:rsid w:val="00966094"/>
  </w:style>
  <w:style w:type="paragraph" w:customStyle="1" w:styleId="C55CC89E65C44F09B0E0A103B14336A4">
    <w:name w:val="C55CC89E65C44F09B0E0A103B14336A4"/>
    <w:rsid w:val="00966094"/>
  </w:style>
  <w:style w:type="paragraph" w:customStyle="1" w:styleId="6A413C1444A749358C7E2A465FFAD262">
    <w:name w:val="6A413C1444A749358C7E2A465FFAD262"/>
    <w:rsid w:val="00966094"/>
  </w:style>
  <w:style w:type="paragraph" w:customStyle="1" w:styleId="13D740A9D9964A90A0E82F6DF7453982">
    <w:name w:val="13D740A9D9964A90A0E82F6DF7453982"/>
    <w:rsid w:val="009660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ECFB6-C5AC-4293-82FE-5059EC57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2024-02-29T09:50:00Z</dcterms:created>
  <dcterms:modified xsi:type="dcterms:W3CDTF">2024-02-29T10:38:00Z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