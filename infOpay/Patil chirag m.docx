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600" w:firstRow="0" w:lastRow="0" w:firstColumn="0" w:lastColumn="0" w:noHBand="1" w:noVBand="1"/>
      </w:tblPr>
      <w:tblGrid>
        <w:gridCol w:w="10070"/>
      </w:tblGrid>
      <w:tr w:rsidR="00376913" w14:paraId="3249984B" w14:textId="77777777" w:rsidTr="00AB2933">
        <w:trPr>
          <w:trHeight w:val="1395"/>
        </w:trPr>
        <w:tc>
          <w:tcPr>
            <w:tcW w:w="10070" w:type="dxa"/>
          </w:tcPr>
          <w:p w14:paraId="4CB67305" w14:textId="003126E7" w:rsidR="00376913" w:rsidRPr="00376913" w:rsidRDefault="007240C1" w:rsidP="00376913">
            <w:pPr>
              <w:pStyle w:val="Title"/>
            </w:pPr>
            <w:r>
              <w:t>Patil chirag m</w:t>
            </w:r>
          </w:p>
          <w:p w14:paraId="0E6776EA" w14:textId="1AEC85C8" w:rsidR="00376913" w:rsidRPr="00376913" w:rsidRDefault="00376913" w:rsidP="005E0944">
            <w:pPr>
              <w:pStyle w:val="Subtitle"/>
            </w:pPr>
          </w:p>
        </w:tc>
      </w:tr>
      <w:tr w:rsidR="00376913" w14:paraId="3FB66B1A" w14:textId="77777777" w:rsidTr="007240C1">
        <w:trPr>
          <w:trHeight w:val="60"/>
        </w:trPr>
        <w:tc>
          <w:tcPr>
            <w:tcW w:w="10070" w:type="dxa"/>
            <w:tcBorders>
              <w:bottom w:val="single" w:sz="4" w:space="0" w:color="000000" w:themeColor="text1"/>
            </w:tcBorders>
          </w:tcPr>
          <w:p w14:paraId="4C64524E" w14:textId="69A86AD7" w:rsidR="00376913" w:rsidRDefault="00376913" w:rsidP="005E0944"/>
        </w:tc>
      </w:tr>
    </w:tbl>
    <w:p w14:paraId="5437AC72" w14:textId="77777777" w:rsidR="0034260F" w:rsidRDefault="0034260F" w:rsidP="00376913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450"/>
        <w:gridCol w:w="5760"/>
        <w:gridCol w:w="1260"/>
      </w:tblGrid>
      <w:tr w:rsidR="00222D15" w14:paraId="6CD0A7D9" w14:textId="77777777" w:rsidTr="00AB140B">
        <w:trPr>
          <w:trHeight w:val="720"/>
        </w:trPr>
        <w:tc>
          <w:tcPr>
            <w:tcW w:w="2610" w:type="dxa"/>
          </w:tcPr>
          <w:p w14:paraId="76DF6FBF" w14:textId="77777777" w:rsidR="00222D15" w:rsidRPr="00CB5C6F" w:rsidRDefault="00222D15" w:rsidP="00376913"/>
        </w:tc>
        <w:tc>
          <w:tcPr>
            <w:tcW w:w="450" w:type="dxa"/>
          </w:tcPr>
          <w:p w14:paraId="74CEE686" w14:textId="77777777" w:rsidR="00222D15" w:rsidRPr="00CB5C6F" w:rsidRDefault="00222D15" w:rsidP="00222D15"/>
        </w:tc>
        <w:tc>
          <w:tcPr>
            <w:tcW w:w="7020" w:type="dxa"/>
            <w:gridSpan w:val="2"/>
          </w:tcPr>
          <w:p w14:paraId="406E9180" w14:textId="77777777" w:rsidR="00222D15" w:rsidRPr="00CB5C6F" w:rsidRDefault="00222D15" w:rsidP="00376913"/>
        </w:tc>
      </w:tr>
      <w:tr w:rsidR="00222D15" w14:paraId="7DAE4D1D" w14:textId="77777777" w:rsidTr="00AB140B">
        <w:trPr>
          <w:trHeight w:val="162"/>
        </w:trPr>
        <w:tc>
          <w:tcPr>
            <w:tcW w:w="2610" w:type="dxa"/>
            <w:vMerge w:val="restart"/>
          </w:tcPr>
          <w:p w14:paraId="1BC4338F" w14:textId="77777777" w:rsidR="00222D15" w:rsidRDefault="00000000" w:rsidP="00376913">
            <w:pPr>
              <w:pStyle w:val="Heading1"/>
            </w:pPr>
            <w:sdt>
              <w:sdtPr>
                <w:id w:val="2069299665"/>
                <w:placeholder>
                  <w:docPart w:val="150F2C418E084B8BAA365FC4129EAE84"/>
                </w:placeholder>
                <w:temporary/>
                <w:showingPlcHdr/>
                <w15:appearance w15:val="hidden"/>
              </w:sdtPr>
              <w:sdtContent>
                <w:r w:rsidR="005E0944">
                  <w:t>Leadership</w:t>
                </w:r>
              </w:sdtContent>
            </w:sdt>
          </w:p>
          <w:p w14:paraId="50FAB503" w14:textId="246F3E71" w:rsidR="00222D15" w:rsidRDefault="007240C1" w:rsidP="00376913">
            <w:r>
              <w:t>I am 3</w:t>
            </w:r>
            <w:r w:rsidRPr="007240C1">
              <w:rPr>
                <w:vertAlign w:val="superscript"/>
              </w:rPr>
              <w:t>rd</w:t>
            </w:r>
            <w:r>
              <w:t xml:space="preserve"> year computer engineering student and </w:t>
            </w:r>
            <w:proofErr w:type="gramStart"/>
            <w:r>
              <w:t>If</w:t>
            </w:r>
            <w:proofErr w:type="gramEnd"/>
            <w:r>
              <w:t xml:space="preserve"> we talk about leadership skills I have fascinating leadership skills</w:t>
            </w:r>
          </w:p>
          <w:p w14:paraId="3CFF198B" w14:textId="77777777" w:rsidR="00222D15" w:rsidRDefault="00222D15" w:rsidP="00BA650C"/>
          <w:p w14:paraId="2183C117" w14:textId="77777777" w:rsidR="00222D15" w:rsidRDefault="00000000" w:rsidP="005E0944">
            <w:pPr>
              <w:pStyle w:val="Heading1"/>
            </w:pPr>
            <w:sdt>
              <w:sdtPr>
                <w:id w:val="-1588302835"/>
                <w:placeholder>
                  <w:docPart w:val="71E2F8E2828E4B0AA3A9D8441E6CA0AD"/>
                </w:placeholder>
                <w:temporary/>
                <w:showingPlcHdr/>
                <w15:appearance w15:val="hidden"/>
              </w:sdtPr>
              <w:sdtContent>
                <w:r w:rsidR="005E0944">
                  <w:t>Skills</w:t>
                </w:r>
              </w:sdtContent>
            </w:sdt>
          </w:p>
          <w:p w14:paraId="56934FCB" w14:textId="1459F90F" w:rsidR="00222D15" w:rsidRPr="0043482D" w:rsidRDefault="007240C1" w:rsidP="00BA650C">
            <w:r>
              <w:t>HTML</w:t>
            </w:r>
          </w:p>
          <w:p w14:paraId="6C6900AD" w14:textId="4CAD1FDC" w:rsidR="005E0944" w:rsidRPr="0043482D" w:rsidRDefault="007240C1" w:rsidP="005E0944">
            <w:r>
              <w:t>CSS</w:t>
            </w:r>
          </w:p>
          <w:p w14:paraId="134BD633" w14:textId="3A8512D9" w:rsidR="005E0944" w:rsidRDefault="007240C1" w:rsidP="005E0944">
            <w:r>
              <w:t>JAVA</w:t>
            </w:r>
          </w:p>
          <w:p w14:paraId="5304FB0E" w14:textId="0836FADD" w:rsidR="007240C1" w:rsidRDefault="007240C1" w:rsidP="005E0944">
            <w:r>
              <w:t>Python</w:t>
            </w:r>
          </w:p>
          <w:p w14:paraId="19E8CD18" w14:textId="0E82DE5C" w:rsidR="007240C1" w:rsidRDefault="007240C1" w:rsidP="005E0944">
            <w:r>
              <w:t>DBMS</w:t>
            </w:r>
          </w:p>
          <w:p w14:paraId="05C2EFE8" w14:textId="77AEC191" w:rsidR="007240C1" w:rsidRDefault="007240C1" w:rsidP="005E0944">
            <w:r>
              <w:t>SQL</w:t>
            </w:r>
          </w:p>
          <w:p w14:paraId="1931CF0A" w14:textId="63B88FE7" w:rsidR="007240C1" w:rsidRDefault="007240C1" w:rsidP="005E0944">
            <w:r>
              <w:t>OOP</w:t>
            </w:r>
          </w:p>
          <w:p w14:paraId="4B13A685" w14:textId="536ACF7C" w:rsidR="007240C1" w:rsidRDefault="007240C1" w:rsidP="005E0944">
            <w:r>
              <w:t>C language</w:t>
            </w:r>
          </w:p>
          <w:p w14:paraId="6CAE3B57" w14:textId="77777777" w:rsidR="007240C1" w:rsidRDefault="007240C1" w:rsidP="005E0944"/>
          <w:p w14:paraId="47DA626B" w14:textId="77777777" w:rsidR="007240C1" w:rsidRPr="0043482D" w:rsidRDefault="007240C1" w:rsidP="005E0944"/>
          <w:p w14:paraId="5F6524FD" w14:textId="77777777" w:rsidR="005E0944" w:rsidRDefault="005E0944" w:rsidP="005E0944">
            <w:r>
              <w:t xml:space="preserve"> </w:t>
            </w:r>
          </w:p>
          <w:p w14:paraId="4648DC2B" w14:textId="77777777" w:rsidR="00222D15" w:rsidRPr="006652D0" w:rsidRDefault="00000000" w:rsidP="00376913">
            <w:pPr>
              <w:pStyle w:val="Heading1"/>
            </w:pPr>
            <w:sdt>
              <w:sdtPr>
                <w:id w:val="-2114353158"/>
                <w:placeholder>
                  <w:docPart w:val="C9923F4FCA3745D7A5DEA6905C4DAC41"/>
                </w:placeholder>
                <w:temporary/>
                <w:showingPlcHdr/>
                <w15:appearance w15:val="hidden"/>
              </w:sdtPr>
              <w:sdtContent>
                <w:r w:rsidR="005E0944">
                  <w:t>Contact</w:t>
                </w:r>
              </w:sdtContent>
            </w:sdt>
          </w:p>
          <w:p w14:paraId="74334ACA" w14:textId="77777777" w:rsidR="00C83AE4" w:rsidRDefault="00000000" w:rsidP="00C83AE4">
            <w:pPr>
              <w:pStyle w:val="Heading4"/>
            </w:pPr>
            <w:sdt>
              <w:sdtPr>
                <w:id w:val="984583353"/>
                <w:placeholder>
                  <w:docPart w:val="E0E4A5D63CAC4AC2B41FA7D3621FD76C"/>
                </w:placeholder>
                <w:temporary/>
                <w:showingPlcHdr/>
                <w15:appearance w15:val="hidden"/>
              </w:sdtPr>
              <w:sdtContent>
                <w:r w:rsidR="00C83AE4">
                  <w:t>Albany, NY</w:t>
                </w:r>
              </w:sdtContent>
            </w:sdt>
            <w:r w:rsidR="00222D15">
              <w:t xml:space="preserve"> </w:t>
            </w:r>
          </w:p>
          <w:p w14:paraId="6EC91A2C" w14:textId="77777777" w:rsidR="00C83AE4" w:rsidRDefault="00000000" w:rsidP="00C83AE4">
            <w:pPr>
              <w:pStyle w:val="Heading4"/>
            </w:pPr>
            <w:sdt>
              <w:sdtPr>
                <w:id w:val="-482925365"/>
                <w:placeholder>
                  <w:docPart w:val="9BA08901474745489F7B0E1B1F7ADE01"/>
                </w:placeholder>
                <w:temporary/>
                <w:showingPlcHdr/>
                <w15:appearance w15:val="hidden"/>
              </w:sdtPr>
              <w:sdtContent>
                <w:r w:rsidR="00C83AE4">
                  <w:t>502</w:t>
                </w:r>
                <w:r w:rsidR="00C83AE4">
                  <w:rPr>
                    <w:rFonts w:hint="cs"/>
                  </w:rPr>
                  <w:t>-</w:t>
                </w:r>
                <w:r w:rsidR="00C83AE4">
                  <w:t>555</w:t>
                </w:r>
                <w:r w:rsidR="00C83AE4">
                  <w:rPr>
                    <w:rFonts w:hint="cs"/>
                  </w:rPr>
                  <w:t>-</w:t>
                </w:r>
                <w:r w:rsidR="00C83AE4">
                  <w:t>0110</w:t>
                </w:r>
              </w:sdtContent>
            </w:sdt>
            <w:r w:rsidR="00C83AE4">
              <w:t xml:space="preserve"> </w:t>
            </w:r>
          </w:p>
          <w:p w14:paraId="33FDEE50" w14:textId="77777777" w:rsidR="00C83AE4" w:rsidRDefault="00000000" w:rsidP="00C83AE4">
            <w:pPr>
              <w:pStyle w:val="Heading4"/>
            </w:pPr>
            <w:sdt>
              <w:sdtPr>
                <w:id w:val="-669483992"/>
                <w:placeholder>
                  <w:docPart w:val="1D9CF550AF994BE3995B833D44142811"/>
                </w:placeholder>
                <w:temporary/>
                <w:showingPlcHdr/>
                <w15:appearance w15:val="hidden"/>
              </w:sdtPr>
              <w:sdtContent>
                <w:r w:rsidR="00C83AE4" w:rsidRPr="000E1169">
                  <w:t>takanori@example.com</w:t>
                </w:r>
              </w:sdtContent>
            </w:sdt>
            <w:r w:rsidR="00C83AE4">
              <w:t xml:space="preserve"> </w:t>
            </w:r>
          </w:p>
          <w:p w14:paraId="2FAC554B" w14:textId="77777777" w:rsidR="00C83AE4" w:rsidRDefault="00000000" w:rsidP="00C83AE4">
            <w:pPr>
              <w:pStyle w:val="Heading4"/>
            </w:pPr>
            <w:sdt>
              <w:sdtPr>
                <w:id w:val="-1215033996"/>
                <w:placeholder>
                  <w:docPart w:val="28A83D612B684239B37CE8F9D9EED850"/>
                </w:placeholder>
                <w:temporary/>
                <w:showingPlcHdr/>
                <w15:appearance w15:val="hidden"/>
              </w:sdtPr>
              <w:sdtContent>
                <w:r w:rsidR="00C83AE4">
                  <w:t>LinkedIn profile</w:t>
                </w:r>
              </w:sdtContent>
            </w:sdt>
            <w:r w:rsidR="00C83AE4">
              <w:t xml:space="preserve"> </w:t>
            </w:r>
          </w:p>
          <w:p w14:paraId="0150FD1C" w14:textId="77777777" w:rsidR="00222D15" w:rsidRDefault="00000000" w:rsidP="001D6651">
            <w:pPr>
              <w:pStyle w:val="Heading4"/>
            </w:pPr>
            <w:sdt>
              <w:sdtPr>
                <w:id w:val="-1381009465"/>
                <w:placeholder>
                  <w:docPart w:val="6FFA3C301F4A4C28ACB0A996A31F1463"/>
                </w:placeholder>
                <w:temporary/>
                <w:showingPlcHdr/>
                <w15:appearance w15:val="hidden"/>
              </w:sdtPr>
              <w:sdtContent>
                <w:r w:rsidR="00C83AE4">
                  <w:t>interestingsite.com</w:t>
                </w:r>
              </w:sdtContent>
            </w:sdt>
            <w:r w:rsidR="00C83AE4">
              <w:t xml:space="preserve"> </w:t>
            </w:r>
          </w:p>
        </w:tc>
        <w:tc>
          <w:tcPr>
            <w:tcW w:w="450" w:type="dxa"/>
          </w:tcPr>
          <w:p w14:paraId="1B0ACD00" w14:textId="77777777" w:rsidR="00222D15" w:rsidRDefault="00222D15" w:rsidP="00222D15"/>
        </w:tc>
        <w:tc>
          <w:tcPr>
            <w:tcW w:w="7020" w:type="dxa"/>
            <w:gridSpan w:val="2"/>
          </w:tcPr>
          <w:p w14:paraId="08674AD4" w14:textId="77777777" w:rsidR="00222D15" w:rsidRPr="00A02CAF" w:rsidRDefault="00000000" w:rsidP="001D6651">
            <w:pPr>
              <w:pStyle w:val="Heading1"/>
            </w:pPr>
            <w:sdt>
              <w:sdtPr>
                <w:id w:val="1677379590"/>
                <w:placeholder>
                  <w:docPart w:val="50896083CB30470A8106D1756E8B14B0"/>
                </w:placeholder>
                <w:temporary/>
                <w:showingPlcHdr/>
                <w15:appearance w15:val="hidden"/>
              </w:sdtPr>
              <w:sdtContent>
                <w:r w:rsidR="00C83AE4">
                  <w:t>Experience</w:t>
                </w:r>
              </w:sdtContent>
            </w:sdt>
          </w:p>
        </w:tc>
      </w:tr>
      <w:tr w:rsidR="00222D15" w:rsidRPr="001273AE" w14:paraId="0836C509" w14:textId="77777777" w:rsidTr="00AB140B">
        <w:trPr>
          <w:trHeight w:val="252"/>
        </w:trPr>
        <w:tc>
          <w:tcPr>
            <w:tcW w:w="2610" w:type="dxa"/>
            <w:vMerge/>
          </w:tcPr>
          <w:p w14:paraId="22D14C88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5271CA5B" w14:textId="77777777" w:rsidR="00222D15" w:rsidRPr="001D6651" w:rsidRDefault="00222D15" w:rsidP="00222D15"/>
        </w:tc>
        <w:tc>
          <w:tcPr>
            <w:tcW w:w="5760" w:type="dxa"/>
          </w:tcPr>
          <w:p w14:paraId="726CF3CD" w14:textId="77777777" w:rsidR="00222D15" w:rsidRPr="001D6651" w:rsidRDefault="00000000" w:rsidP="001273AE">
            <w:pPr>
              <w:pStyle w:val="Heading2"/>
            </w:pPr>
            <w:sdt>
              <w:sdtPr>
                <w:id w:val="-1090380588"/>
                <w:placeholder>
                  <w:docPart w:val="763A63E8A4FD468F89DD400D7D9A4DF0"/>
                </w:placeholder>
                <w:temporary/>
                <w:showingPlcHdr/>
                <w15:appearance w15:val="hidden"/>
              </w:sdtPr>
              <w:sdtContent>
                <w:r w:rsidR="00C83AE4" w:rsidRPr="001273AE">
                  <w:t xml:space="preserve">Senior sales engineer </w:t>
                </w:r>
                <w:r w:rsidR="00B32FF8">
                  <w:rPr>
                    <w:rFonts w:ascii="Segoe UI" w:hAnsi="Segoe UI" w:cs="Segoe UI"/>
                    <w:rtl/>
                  </w:rPr>
                  <w:t>٠</w:t>
                </w:r>
                <w:r w:rsidR="00C83AE4" w:rsidRPr="001273AE">
                  <w:t xml:space="preserve"> Relecloud</w:t>
                </w:r>
              </w:sdtContent>
            </w:sdt>
          </w:p>
        </w:tc>
        <w:tc>
          <w:tcPr>
            <w:tcW w:w="1260" w:type="dxa"/>
          </w:tcPr>
          <w:p w14:paraId="58D1EB25" w14:textId="77777777" w:rsidR="00222D15" w:rsidRPr="001273AE" w:rsidRDefault="00000000" w:rsidP="001273AE">
            <w:pPr>
              <w:pStyle w:val="Heading3"/>
            </w:pPr>
            <w:sdt>
              <w:sdtPr>
                <w:id w:val="-942147965"/>
                <w:placeholder>
                  <w:docPart w:val="01B2EAD5E05C4BA8840513706BC77B18"/>
                </w:placeholder>
                <w:temporary/>
                <w:showingPlcHdr/>
                <w15:appearance w15:val="hidden"/>
              </w:sdtPr>
              <w:sdtContent>
                <w:r w:rsidR="00C83AE4" w:rsidRPr="001273AE">
                  <w:t>20xx-20xx</w:t>
                </w:r>
              </w:sdtContent>
            </w:sdt>
          </w:p>
        </w:tc>
      </w:tr>
      <w:tr w:rsidR="00222D15" w14:paraId="352328BA" w14:textId="77777777" w:rsidTr="00AB140B">
        <w:trPr>
          <w:trHeight w:val="783"/>
        </w:trPr>
        <w:tc>
          <w:tcPr>
            <w:tcW w:w="2610" w:type="dxa"/>
            <w:vMerge/>
          </w:tcPr>
          <w:p w14:paraId="38318E89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6035F44F" w14:textId="77777777" w:rsidR="00222D15" w:rsidRDefault="00222D15" w:rsidP="00222D15"/>
        </w:tc>
        <w:tc>
          <w:tcPr>
            <w:tcW w:w="7020" w:type="dxa"/>
            <w:gridSpan w:val="2"/>
          </w:tcPr>
          <w:p w14:paraId="10EA730A" w14:textId="77777777" w:rsidR="00222D15" w:rsidRDefault="00000000" w:rsidP="001D6651">
            <w:sdt>
              <w:sdtPr>
                <w:id w:val="2090500146"/>
                <w:placeholder>
                  <w:docPart w:val="612D5862A21B4393AD16EA363CC4DC8D"/>
                </w:placeholder>
                <w:temporary/>
                <w:showingPlcHdr/>
                <w15:appearance w15:val="hidden"/>
              </w:sdtPr>
              <w:sdtContent>
                <w:r w:rsidR="00222D15" w:rsidRPr="00565B06">
                  <w:t>Describe your responsibilities and achievements in terms of impact and results. Use examples but keep i</w:t>
                </w:r>
                <w:r w:rsidR="009B3F78">
                  <w:t>t</w:t>
                </w:r>
                <w:r w:rsidR="00222D15" w:rsidRPr="00565B06">
                  <w:t xml:space="preserve"> short.</w:t>
                </w:r>
              </w:sdtContent>
            </w:sdt>
          </w:p>
          <w:p w14:paraId="0D4BEF2C" w14:textId="77777777" w:rsidR="00222D15" w:rsidRDefault="00222D15" w:rsidP="001D6651"/>
        </w:tc>
      </w:tr>
      <w:tr w:rsidR="00222D15" w14:paraId="422B9E6E" w14:textId="77777777" w:rsidTr="00AB140B">
        <w:trPr>
          <w:trHeight w:val="360"/>
        </w:trPr>
        <w:tc>
          <w:tcPr>
            <w:tcW w:w="2610" w:type="dxa"/>
            <w:vMerge/>
          </w:tcPr>
          <w:p w14:paraId="20DE34D3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079D408C" w14:textId="77777777" w:rsidR="00222D15" w:rsidRDefault="00222D15" w:rsidP="00222D15"/>
        </w:tc>
        <w:tc>
          <w:tcPr>
            <w:tcW w:w="5760" w:type="dxa"/>
          </w:tcPr>
          <w:p w14:paraId="36C1EFAF" w14:textId="77777777" w:rsidR="00222D15" w:rsidRDefault="00000000" w:rsidP="001D6651">
            <w:pPr>
              <w:pStyle w:val="Heading2"/>
            </w:pPr>
            <w:sdt>
              <w:sdtPr>
                <w:id w:val="695198330"/>
                <w:placeholder>
                  <w:docPart w:val="7A6A0F7A22EF44ACA970A6BDE941634F"/>
                </w:placeholder>
                <w:temporary/>
                <w:showingPlcHdr/>
                <w15:appearance w15:val="hidden"/>
              </w:sdtPr>
              <w:sdtContent>
                <w:r w:rsidR="00C83AE4">
                  <w:t xml:space="preserve">sales engineer </w:t>
                </w:r>
                <w:r w:rsidR="00C83AE4">
                  <w:rPr>
                    <w:rFonts w:ascii="Segoe UI" w:hAnsi="Segoe UI" w:cs="Segoe UI"/>
                    <w:rtl/>
                  </w:rPr>
                  <w:t>٠</w:t>
                </w:r>
                <w:r w:rsidR="00C83AE4">
                  <w:t xml:space="preserve"> Relecloud</w:t>
                </w:r>
              </w:sdtContent>
            </w:sdt>
          </w:p>
        </w:tc>
        <w:tc>
          <w:tcPr>
            <w:tcW w:w="1260" w:type="dxa"/>
          </w:tcPr>
          <w:p w14:paraId="4914E896" w14:textId="77777777" w:rsidR="00222D15" w:rsidRDefault="00000000" w:rsidP="001D6651">
            <w:pPr>
              <w:pStyle w:val="Heading3"/>
            </w:pPr>
            <w:sdt>
              <w:sdtPr>
                <w:id w:val="-52001802"/>
                <w:placeholder>
                  <w:docPart w:val="B2E3C58B6CCA4934A513A3560E0824FE"/>
                </w:placeholder>
                <w:temporary/>
                <w:showingPlcHdr/>
                <w15:appearance w15:val="hidden"/>
              </w:sdtPr>
              <w:sdtContent>
                <w:r w:rsidR="00C83AE4">
                  <w:t>20xx-20xx</w:t>
                </w:r>
              </w:sdtContent>
            </w:sdt>
          </w:p>
        </w:tc>
      </w:tr>
      <w:tr w:rsidR="00222D15" w14:paraId="687F6D13" w14:textId="77777777" w:rsidTr="00AB140B">
        <w:trPr>
          <w:trHeight w:val="828"/>
        </w:trPr>
        <w:tc>
          <w:tcPr>
            <w:tcW w:w="2610" w:type="dxa"/>
            <w:vMerge/>
          </w:tcPr>
          <w:p w14:paraId="1E69B6EF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589BA18D" w14:textId="77777777" w:rsidR="00222D15" w:rsidRDefault="00222D15" w:rsidP="00222D15"/>
        </w:tc>
        <w:tc>
          <w:tcPr>
            <w:tcW w:w="7020" w:type="dxa"/>
            <w:gridSpan w:val="2"/>
          </w:tcPr>
          <w:p w14:paraId="659176F0" w14:textId="77777777" w:rsidR="00222D15" w:rsidRDefault="00000000" w:rsidP="001D6651">
            <w:sdt>
              <w:sdtPr>
                <w:id w:val="2139141349"/>
                <w:placeholder>
                  <w:docPart w:val="795E457560C74F27AAAF46FF98C8DAEC"/>
                </w:placeholder>
                <w:temporary/>
                <w:showingPlcHdr/>
                <w15:appearance w15:val="hidden"/>
              </w:sdtPr>
              <w:sdtContent>
                <w:r w:rsidR="00222D15" w:rsidRPr="00565B06">
                  <w:t>Describe your responsibilities and achievements in terms of impact and results. Use examples but keep i</w:t>
                </w:r>
                <w:r w:rsidR="009B3F78">
                  <w:t>t</w:t>
                </w:r>
                <w:r w:rsidR="00222D15" w:rsidRPr="00565B06">
                  <w:t xml:space="preserve"> short.</w:t>
                </w:r>
              </w:sdtContent>
            </w:sdt>
          </w:p>
          <w:p w14:paraId="188CB16D" w14:textId="77777777" w:rsidR="00222D15" w:rsidRDefault="00222D15" w:rsidP="001D6651"/>
        </w:tc>
      </w:tr>
      <w:tr w:rsidR="00222D15" w14:paraId="32AD7F7E" w14:textId="77777777" w:rsidTr="00AB140B">
        <w:trPr>
          <w:trHeight w:val="225"/>
        </w:trPr>
        <w:tc>
          <w:tcPr>
            <w:tcW w:w="2610" w:type="dxa"/>
            <w:vMerge/>
          </w:tcPr>
          <w:p w14:paraId="7B8860DE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39F9253A" w14:textId="77777777" w:rsidR="00222D15" w:rsidRDefault="00222D15" w:rsidP="00222D15"/>
        </w:tc>
        <w:tc>
          <w:tcPr>
            <w:tcW w:w="7020" w:type="dxa"/>
            <w:gridSpan w:val="2"/>
          </w:tcPr>
          <w:p w14:paraId="2615F039" w14:textId="77777777" w:rsidR="00222D15" w:rsidRDefault="00000000" w:rsidP="00376913">
            <w:pPr>
              <w:pStyle w:val="Heading1"/>
            </w:pPr>
            <w:sdt>
              <w:sdtPr>
                <w:id w:val="1609545817"/>
                <w:placeholder>
                  <w:docPart w:val="3D5C226C052B4F0DA5B7FC9E7B60CEA0"/>
                </w:placeholder>
                <w:temporary/>
                <w:showingPlcHdr/>
                <w15:appearance w15:val="hidden"/>
              </w:sdtPr>
              <w:sdtContent>
                <w:r w:rsidR="00C83AE4">
                  <w:t>Education</w:t>
                </w:r>
              </w:sdtContent>
            </w:sdt>
          </w:p>
        </w:tc>
      </w:tr>
      <w:tr w:rsidR="00222D15" w14:paraId="4C0DD9E7" w14:textId="77777777" w:rsidTr="00AB140B">
        <w:trPr>
          <w:trHeight w:val="297"/>
        </w:trPr>
        <w:tc>
          <w:tcPr>
            <w:tcW w:w="2610" w:type="dxa"/>
            <w:vMerge/>
          </w:tcPr>
          <w:p w14:paraId="4500D4DF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4BF34F85" w14:textId="77777777" w:rsidR="00222D15" w:rsidRDefault="00222D15" w:rsidP="00222D15"/>
        </w:tc>
        <w:tc>
          <w:tcPr>
            <w:tcW w:w="5760" w:type="dxa"/>
          </w:tcPr>
          <w:p w14:paraId="503E795B" w14:textId="77777777" w:rsidR="00222D15" w:rsidRDefault="00000000" w:rsidP="001D6651">
            <w:pPr>
              <w:pStyle w:val="Heading2"/>
            </w:pPr>
            <w:sdt>
              <w:sdtPr>
                <w:id w:val="304125641"/>
                <w:placeholder>
                  <w:docPart w:val="4CAD98F213474E86A5E600D29B659808"/>
                </w:placeholder>
                <w:temporary/>
                <w:showingPlcHdr/>
                <w15:appearance w15:val="hidden"/>
              </w:sdtPr>
              <w:sdtContent>
                <w:r w:rsidR="00C83AE4">
                  <w:t xml:space="preserve">BS Information technology </w:t>
                </w:r>
                <w:r w:rsidR="00C83AE4">
                  <w:rPr>
                    <w:rFonts w:ascii="Segoe UI" w:hAnsi="Segoe UI" w:cs="Segoe UI"/>
                    <w:rtl/>
                  </w:rPr>
                  <w:t>٠</w:t>
                </w:r>
                <w:r w:rsidR="00C83AE4">
                  <w:t xml:space="preserve"> Jasper university</w:t>
                </w:r>
              </w:sdtContent>
            </w:sdt>
          </w:p>
        </w:tc>
        <w:tc>
          <w:tcPr>
            <w:tcW w:w="1260" w:type="dxa"/>
          </w:tcPr>
          <w:p w14:paraId="07C28250" w14:textId="77777777" w:rsidR="00222D15" w:rsidRDefault="00000000" w:rsidP="00C83AE4">
            <w:pPr>
              <w:pStyle w:val="Heading3"/>
            </w:pPr>
            <w:sdt>
              <w:sdtPr>
                <w:id w:val="1771044474"/>
                <w:placeholder>
                  <w:docPart w:val="1D05087C383F41BBB5B216D013E789C5"/>
                </w:placeholder>
                <w:temporary/>
                <w:showingPlcHdr/>
                <w15:appearance w15:val="hidden"/>
              </w:sdtPr>
              <w:sdtContent>
                <w:r w:rsidR="00C83AE4">
                  <w:t>20xx</w:t>
                </w:r>
              </w:sdtContent>
            </w:sdt>
            <w:r w:rsidR="00C83AE4">
              <w:t xml:space="preserve"> </w:t>
            </w:r>
          </w:p>
        </w:tc>
      </w:tr>
      <w:tr w:rsidR="00222D15" w14:paraId="29996989" w14:textId="77777777" w:rsidTr="00AB140B">
        <w:trPr>
          <w:trHeight w:val="920"/>
        </w:trPr>
        <w:tc>
          <w:tcPr>
            <w:tcW w:w="2610" w:type="dxa"/>
            <w:vMerge/>
          </w:tcPr>
          <w:p w14:paraId="4A6D5E84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60CFC17F" w14:textId="77777777" w:rsidR="00222D15" w:rsidRDefault="00222D15" w:rsidP="00222D15"/>
        </w:tc>
        <w:tc>
          <w:tcPr>
            <w:tcW w:w="7020" w:type="dxa"/>
            <w:gridSpan w:val="2"/>
          </w:tcPr>
          <w:p w14:paraId="1D3F1349" w14:textId="77777777" w:rsidR="00222D15" w:rsidRDefault="00000000" w:rsidP="001D6651">
            <w:sdt>
              <w:sdtPr>
                <w:id w:val="-1094550829"/>
                <w:placeholder>
                  <w:docPart w:val="C5A61DE7DD9F4F11856872685C8D2E67"/>
                </w:placeholder>
                <w:temporary/>
                <w:showingPlcHdr/>
                <w15:appearance w15:val="hidden"/>
              </w:sdtPr>
              <w:sdtContent>
                <w:r w:rsidR="00222D15" w:rsidRPr="00565B06">
                  <w:t>It’s okay to brag about your GPA, awards, and honors. Feel free to summarize your coursework too.</w:t>
                </w:r>
              </w:sdtContent>
            </w:sdt>
          </w:p>
          <w:p w14:paraId="17D38B73" w14:textId="77777777" w:rsidR="00222D15" w:rsidRDefault="00222D15" w:rsidP="001D6651"/>
        </w:tc>
      </w:tr>
      <w:tr w:rsidR="00222D15" w14:paraId="09EF1FDC" w14:textId="77777777" w:rsidTr="00AB140B">
        <w:trPr>
          <w:trHeight w:val="80"/>
        </w:trPr>
        <w:tc>
          <w:tcPr>
            <w:tcW w:w="2610" w:type="dxa"/>
            <w:vMerge/>
          </w:tcPr>
          <w:p w14:paraId="7D726D6E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29DD0BCD" w14:textId="77777777" w:rsidR="00222D15" w:rsidRDefault="00222D15" w:rsidP="00222D15"/>
        </w:tc>
        <w:tc>
          <w:tcPr>
            <w:tcW w:w="5760" w:type="dxa"/>
          </w:tcPr>
          <w:p w14:paraId="201A6E3F" w14:textId="77777777" w:rsidR="00222D15" w:rsidRDefault="00000000" w:rsidP="00C83AE4">
            <w:pPr>
              <w:pStyle w:val="Heading2"/>
            </w:pPr>
            <w:sdt>
              <w:sdtPr>
                <w:id w:val="-194691504"/>
                <w:placeholder>
                  <w:docPart w:val="7EBDE830B2124C48B75CC22F76E8D0D0"/>
                </w:placeholder>
                <w:temporary/>
                <w:showingPlcHdr/>
                <w15:appearance w15:val="hidden"/>
              </w:sdtPr>
              <w:sdtContent>
                <w:r w:rsidR="00C83AE4">
                  <w:t xml:space="preserve">bs computer science </w:t>
                </w:r>
                <w:r w:rsidR="00C83AE4">
                  <w:rPr>
                    <w:rFonts w:ascii="Segoe UI" w:hAnsi="Segoe UI" w:cs="Segoe UI"/>
                    <w:rtl/>
                  </w:rPr>
                  <w:t>٠</w:t>
                </w:r>
                <w:r w:rsidR="00C83AE4">
                  <w:t xml:space="preserve"> mount flores college</w:t>
                </w:r>
              </w:sdtContent>
            </w:sdt>
            <w:r w:rsidR="00C83AE4">
              <w:t xml:space="preserve"> </w:t>
            </w:r>
          </w:p>
        </w:tc>
        <w:tc>
          <w:tcPr>
            <w:tcW w:w="1260" w:type="dxa"/>
          </w:tcPr>
          <w:p w14:paraId="31043843" w14:textId="77777777" w:rsidR="00222D15" w:rsidRDefault="00000000" w:rsidP="001D6651">
            <w:pPr>
              <w:pStyle w:val="Heading3"/>
            </w:pPr>
            <w:sdt>
              <w:sdtPr>
                <w:id w:val="-831906295"/>
                <w:placeholder>
                  <w:docPart w:val="1D99FEE326B44E24996548CC4C7EB316"/>
                </w:placeholder>
                <w:temporary/>
                <w:showingPlcHdr/>
                <w15:appearance w15:val="hidden"/>
              </w:sdtPr>
              <w:sdtContent>
                <w:r w:rsidR="00C83AE4">
                  <w:t>20xx</w:t>
                </w:r>
              </w:sdtContent>
            </w:sdt>
          </w:p>
        </w:tc>
      </w:tr>
      <w:tr w:rsidR="00222D15" w14:paraId="6E4DA8F4" w14:textId="77777777" w:rsidTr="00AB140B">
        <w:trPr>
          <w:trHeight w:val="630"/>
        </w:trPr>
        <w:tc>
          <w:tcPr>
            <w:tcW w:w="2610" w:type="dxa"/>
            <w:vMerge/>
          </w:tcPr>
          <w:p w14:paraId="35A5F345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3A726852" w14:textId="77777777" w:rsidR="00222D15" w:rsidRDefault="00222D15" w:rsidP="00222D15"/>
        </w:tc>
        <w:tc>
          <w:tcPr>
            <w:tcW w:w="7020" w:type="dxa"/>
            <w:gridSpan w:val="2"/>
          </w:tcPr>
          <w:p w14:paraId="5218EBDA" w14:textId="77777777" w:rsidR="00222D15" w:rsidRDefault="00000000" w:rsidP="001D6651">
            <w:sdt>
              <w:sdtPr>
                <w:id w:val="391320656"/>
                <w:placeholder>
                  <w:docPart w:val="C3398A08C859424486858386ABF38461"/>
                </w:placeholder>
                <w:temporary/>
                <w:showingPlcHdr/>
                <w15:appearance w15:val="hidden"/>
              </w:sdtPr>
              <w:sdtContent>
                <w:r w:rsidR="00222D15" w:rsidRPr="00565B06">
                  <w:t>It’s okay to brag about your GPA, awards, and honors. Feel free to summarize your coursework too.</w:t>
                </w:r>
              </w:sdtContent>
            </w:sdt>
          </w:p>
          <w:p w14:paraId="211CF0C6" w14:textId="77777777" w:rsidR="00222D15" w:rsidRDefault="00222D15" w:rsidP="00222D15"/>
        </w:tc>
      </w:tr>
      <w:tr w:rsidR="00222D15" w14:paraId="05DE8553" w14:textId="77777777" w:rsidTr="00AB140B">
        <w:trPr>
          <w:trHeight w:val="387"/>
        </w:trPr>
        <w:tc>
          <w:tcPr>
            <w:tcW w:w="2610" w:type="dxa"/>
            <w:vMerge/>
          </w:tcPr>
          <w:p w14:paraId="34578E5B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1DFCFA53" w14:textId="77777777" w:rsidR="00222D15" w:rsidRDefault="00222D15" w:rsidP="00222D15"/>
        </w:tc>
        <w:tc>
          <w:tcPr>
            <w:tcW w:w="7020" w:type="dxa"/>
            <w:gridSpan w:val="2"/>
          </w:tcPr>
          <w:p w14:paraId="0D1BFDA6" w14:textId="77777777" w:rsidR="00222D15" w:rsidRDefault="00000000" w:rsidP="00376913">
            <w:pPr>
              <w:pStyle w:val="Heading1"/>
            </w:pPr>
            <w:sdt>
              <w:sdtPr>
                <w:id w:val="-595634563"/>
                <w:placeholder>
                  <w:docPart w:val="B9766F06778944AC9BE6F0BC59F0841F"/>
                </w:placeholder>
                <w:temporary/>
                <w:showingPlcHdr/>
                <w15:appearance w15:val="hidden"/>
              </w:sdtPr>
              <w:sdtContent>
                <w:r w:rsidR="00C83AE4">
                  <w:t>Activities</w:t>
                </w:r>
              </w:sdtContent>
            </w:sdt>
          </w:p>
        </w:tc>
      </w:tr>
      <w:tr w:rsidR="00222D15" w14:paraId="1FCC8E0C" w14:textId="77777777" w:rsidTr="00AB140B">
        <w:trPr>
          <w:trHeight w:val="920"/>
        </w:trPr>
        <w:tc>
          <w:tcPr>
            <w:tcW w:w="2610" w:type="dxa"/>
            <w:vMerge/>
          </w:tcPr>
          <w:p w14:paraId="44AD8796" w14:textId="77777777" w:rsidR="00222D15" w:rsidRDefault="00222D15" w:rsidP="00376913">
            <w:pPr>
              <w:pStyle w:val="Heading1"/>
            </w:pPr>
          </w:p>
        </w:tc>
        <w:tc>
          <w:tcPr>
            <w:tcW w:w="450" w:type="dxa"/>
          </w:tcPr>
          <w:p w14:paraId="50375571" w14:textId="77777777" w:rsidR="00222D15" w:rsidRDefault="00222D15" w:rsidP="00222D15"/>
        </w:tc>
        <w:tc>
          <w:tcPr>
            <w:tcW w:w="7020" w:type="dxa"/>
            <w:gridSpan w:val="2"/>
          </w:tcPr>
          <w:p w14:paraId="75D5A29E" w14:textId="77777777" w:rsidR="00222D15" w:rsidRDefault="00000000" w:rsidP="001D6651">
            <w:sdt>
              <w:sdtPr>
                <w:id w:val="1998912665"/>
                <w:placeholder>
                  <w:docPart w:val="AD96EFEF79AF4D65B87CB8DC3EC8CA7C"/>
                </w:placeholder>
                <w:temporary/>
                <w:showingPlcHdr/>
                <w15:appearance w15:val="hidden"/>
              </w:sdtPr>
              <w:sdtContent>
                <w:r w:rsidR="00222D15" w:rsidRPr="00565B06">
                  <w:t xml:space="preserve">Use this section to highlight your relevant passions, activities, and how you like to give back. It’s good to include </w:t>
                </w:r>
                <w:r w:rsidR="001273AE">
                  <w:t>l</w:t>
                </w:r>
                <w:r w:rsidR="00222D15" w:rsidRPr="00565B06">
                  <w:t>eadership and volunteer experience here</w:t>
                </w:r>
                <w:r w:rsidR="001273AE">
                  <w:t>, o</w:t>
                </w:r>
                <w:r w:rsidR="00222D15" w:rsidRPr="00565B06">
                  <w:t>r show off important extras like publications, certifications, languages</w:t>
                </w:r>
                <w:r w:rsidR="001273AE">
                  <w:t>,</w:t>
                </w:r>
                <w:r w:rsidR="00222D15" w:rsidRPr="00565B06">
                  <w:t xml:space="preserve"> and more.</w:t>
                </w:r>
              </w:sdtContent>
            </w:sdt>
          </w:p>
        </w:tc>
      </w:tr>
    </w:tbl>
    <w:p w14:paraId="05722593" w14:textId="77777777" w:rsidR="00376913" w:rsidRPr="00643B2F" w:rsidRDefault="00376913" w:rsidP="00376913"/>
    <w:sectPr w:rsidR="00376913" w:rsidRPr="00643B2F" w:rsidSect="0025461A">
      <w:pgSz w:w="12240" w:h="15840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45F39" w14:textId="77777777" w:rsidR="0025461A" w:rsidRDefault="0025461A" w:rsidP="00927723">
      <w:pPr>
        <w:spacing w:line="240" w:lineRule="auto"/>
      </w:pPr>
      <w:r>
        <w:separator/>
      </w:r>
    </w:p>
    <w:p w14:paraId="0D05E860" w14:textId="77777777" w:rsidR="0025461A" w:rsidRDefault="0025461A"/>
  </w:endnote>
  <w:endnote w:type="continuationSeparator" w:id="0">
    <w:p w14:paraId="25E44298" w14:textId="77777777" w:rsidR="0025461A" w:rsidRDefault="0025461A" w:rsidP="00927723">
      <w:pPr>
        <w:spacing w:line="240" w:lineRule="auto"/>
      </w:pPr>
      <w:r>
        <w:continuationSeparator/>
      </w:r>
    </w:p>
    <w:p w14:paraId="40DB9391" w14:textId="77777777" w:rsidR="0025461A" w:rsidRDefault="0025461A"/>
  </w:endnote>
  <w:endnote w:type="continuationNotice" w:id="1">
    <w:p w14:paraId="4B6B0196" w14:textId="77777777" w:rsidR="0025461A" w:rsidRDefault="0025461A">
      <w:pPr>
        <w:spacing w:line="240" w:lineRule="auto"/>
      </w:pPr>
    </w:p>
    <w:p w14:paraId="6328A69D" w14:textId="77777777" w:rsidR="0025461A" w:rsidRDefault="002546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A4B6E" w14:textId="77777777" w:rsidR="0025461A" w:rsidRDefault="0025461A" w:rsidP="00927723">
      <w:pPr>
        <w:spacing w:line="240" w:lineRule="auto"/>
      </w:pPr>
      <w:r>
        <w:separator/>
      </w:r>
    </w:p>
    <w:p w14:paraId="115C7928" w14:textId="77777777" w:rsidR="0025461A" w:rsidRDefault="0025461A"/>
  </w:footnote>
  <w:footnote w:type="continuationSeparator" w:id="0">
    <w:p w14:paraId="63D5192D" w14:textId="77777777" w:rsidR="0025461A" w:rsidRDefault="0025461A" w:rsidP="00927723">
      <w:pPr>
        <w:spacing w:line="240" w:lineRule="auto"/>
      </w:pPr>
      <w:r>
        <w:continuationSeparator/>
      </w:r>
    </w:p>
    <w:p w14:paraId="0133B0CA" w14:textId="77777777" w:rsidR="0025461A" w:rsidRDefault="0025461A"/>
  </w:footnote>
  <w:footnote w:type="continuationNotice" w:id="1">
    <w:p w14:paraId="4247D251" w14:textId="77777777" w:rsidR="0025461A" w:rsidRDefault="0025461A">
      <w:pPr>
        <w:spacing w:line="240" w:lineRule="auto"/>
      </w:pPr>
    </w:p>
    <w:p w14:paraId="585C32BC" w14:textId="77777777" w:rsidR="0025461A" w:rsidRDefault="002546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09781">
    <w:abstractNumId w:val="1"/>
  </w:num>
  <w:num w:numId="2" w16cid:durableId="89597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0C1"/>
    <w:rsid w:val="000073C4"/>
    <w:rsid w:val="00011FB1"/>
    <w:rsid w:val="000228D1"/>
    <w:rsid w:val="00024D4D"/>
    <w:rsid w:val="00025D88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A0795"/>
    <w:rsid w:val="000A73F0"/>
    <w:rsid w:val="000B655B"/>
    <w:rsid w:val="000D7192"/>
    <w:rsid w:val="000D7F06"/>
    <w:rsid w:val="000E0D80"/>
    <w:rsid w:val="000E1169"/>
    <w:rsid w:val="000E1595"/>
    <w:rsid w:val="00107B08"/>
    <w:rsid w:val="00110677"/>
    <w:rsid w:val="001243A5"/>
    <w:rsid w:val="0012629F"/>
    <w:rsid w:val="001273AE"/>
    <w:rsid w:val="00131554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6323"/>
    <w:rsid w:val="002100A3"/>
    <w:rsid w:val="0021234A"/>
    <w:rsid w:val="00222D15"/>
    <w:rsid w:val="00232A10"/>
    <w:rsid w:val="00243FB7"/>
    <w:rsid w:val="0024687B"/>
    <w:rsid w:val="0025461A"/>
    <w:rsid w:val="00265AE5"/>
    <w:rsid w:val="00266526"/>
    <w:rsid w:val="00270F6E"/>
    <w:rsid w:val="00275255"/>
    <w:rsid w:val="0028675B"/>
    <w:rsid w:val="00293B83"/>
    <w:rsid w:val="002A4DF5"/>
    <w:rsid w:val="002B07F9"/>
    <w:rsid w:val="002D2F97"/>
    <w:rsid w:val="002F301D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C269E"/>
    <w:rsid w:val="003F1017"/>
    <w:rsid w:val="0043482D"/>
    <w:rsid w:val="00441DC6"/>
    <w:rsid w:val="00442EE2"/>
    <w:rsid w:val="0046477D"/>
    <w:rsid w:val="00464832"/>
    <w:rsid w:val="00473798"/>
    <w:rsid w:val="004765DC"/>
    <w:rsid w:val="00477093"/>
    <w:rsid w:val="0048446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773D"/>
    <w:rsid w:val="004D10B6"/>
    <w:rsid w:val="004E3516"/>
    <w:rsid w:val="004E438F"/>
    <w:rsid w:val="004E7484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628E7"/>
    <w:rsid w:val="00571E14"/>
    <w:rsid w:val="005A556D"/>
    <w:rsid w:val="005B4C7C"/>
    <w:rsid w:val="005C2A15"/>
    <w:rsid w:val="005C5955"/>
    <w:rsid w:val="005D74FE"/>
    <w:rsid w:val="005E0944"/>
    <w:rsid w:val="005F14ED"/>
    <w:rsid w:val="005F7CD1"/>
    <w:rsid w:val="00602312"/>
    <w:rsid w:val="00605302"/>
    <w:rsid w:val="006060E2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B0509"/>
    <w:rsid w:val="006B7577"/>
    <w:rsid w:val="006C090D"/>
    <w:rsid w:val="006C2B30"/>
    <w:rsid w:val="006D5F6C"/>
    <w:rsid w:val="006F32ED"/>
    <w:rsid w:val="006F5D27"/>
    <w:rsid w:val="00710053"/>
    <w:rsid w:val="00713EB6"/>
    <w:rsid w:val="00721530"/>
    <w:rsid w:val="00722ACC"/>
    <w:rsid w:val="007240C1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6565"/>
    <w:rsid w:val="008A6D3A"/>
    <w:rsid w:val="008B3F37"/>
    <w:rsid w:val="008C2D69"/>
    <w:rsid w:val="008D089D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5D6E"/>
    <w:rsid w:val="00955FCF"/>
    <w:rsid w:val="00962820"/>
    <w:rsid w:val="00970400"/>
    <w:rsid w:val="00980027"/>
    <w:rsid w:val="00980B65"/>
    <w:rsid w:val="00980BEE"/>
    <w:rsid w:val="00985263"/>
    <w:rsid w:val="00995103"/>
    <w:rsid w:val="00996D6C"/>
    <w:rsid w:val="009B3F78"/>
    <w:rsid w:val="009C0A26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63132"/>
    <w:rsid w:val="00A651BC"/>
    <w:rsid w:val="00A666BC"/>
    <w:rsid w:val="00A8283C"/>
    <w:rsid w:val="00A82B55"/>
    <w:rsid w:val="00A86765"/>
    <w:rsid w:val="00A9049D"/>
    <w:rsid w:val="00A911AC"/>
    <w:rsid w:val="00AA5B78"/>
    <w:rsid w:val="00AB128A"/>
    <w:rsid w:val="00AB140B"/>
    <w:rsid w:val="00AB1D7C"/>
    <w:rsid w:val="00AB2933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EB"/>
    <w:rsid w:val="00C45D03"/>
    <w:rsid w:val="00C4611B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627B9"/>
    <w:rsid w:val="00D77AA0"/>
    <w:rsid w:val="00D77E91"/>
    <w:rsid w:val="00D87666"/>
    <w:rsid w:val="00D92A94"/>
    <w:rsid w:val="00D93917"/>
    <w:rsid w:val="00D97006"/>
    <w:rsid w:val="00D97F71"/>
    <w:rsid w:val="00DA650A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77DFE"/>
    <w:rsid w:val="00E859B8"/>
    <w:rsid w:val="00E905DF"/>
    <w:rsid w:val="00EA484C"/>
    <w:rsid w:val="00EA60B5"/>
    <w:rsid w:val="00EB2C5F"/>
    <w:rsid w:val="00EC3ACF"/>
    <w:rsid w:val="00EC4AC4"/>
    <w:rsid w:val="00ED428F"/>
    <w:rsid w:val="00ED572D"/>
    <w:rsid w:val="00EE43D2"/>
    <w:rsid w:val="00EF5348"/>
    <w:rsid w:val="00EF57F8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56AC"/>
    <w:rsid w:val="00F657E5"/>
    <w:rsid w:val="00F8023D"/>
    <w:rsid w:val="00F82811"/>
    <w:rsid w:val="00F86091"/>
    <w:rsid w:val="00FA629A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5A0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ldi\AppData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0F2C418E084B8BAA365FC4129EA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22168-31BE-499B-A0BA-E97C1578162B}"/>
      </w:docPartPr>
      <w:docPartBody>
        <w:p w:rsidR="00000000" w:rsidRDefault="00000000">
          <w:pPr>
            <w:pStyle w:val="150F2C418E084B8BAA365FC4129EAE84"/>
          </w:pPr>
          <w:r>
            <w:t>Leadership</w:t>
          </w:r>
        </w:p>
      </w:docPartBody>
    </w:docPart>
    <w:docPart>
      <w:docPartPr>
        <w:name w:val="71E2F8E2828E4B0AA3A9D8441E6CA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1F244-9983-4574-BD46-303E0902DFAA}"/>
      </w:docPartPr>
      <w:docPartBody>
        <w:p w:rsidR="00000000" w:rsidRDefault="00000000">
          <w:pPr>
            <w:pStyle w:val="71E2F8E2828E4B0AA3A9D8441E6CA0AD"/>
          </w:pPr>
          <w:r>
            <w:t>Skills</w:t>
          </w:r>
        </w:p>
      </w:docPartBody>
    </w:docPart>
    <w:docPart>
      <w:docPartPr>
        <w:name w:val="C9923F4FCA3745D7A5DEA6905C4DA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871E4-FB3B-4457-9B22-CBD31DEDFCCC}"/>
      </w:docPartPr>
      <w:docPartBody>
        <w:p w:rsidR="00000000" w:rsidRDefault="00000000">
          <w:pPr>
            <w:pStyle w:val="C9923F4FCA3745D7A5DEA6905C4DAC41"/>
          </w:pPr>
          <w:r>
            <w:t>Contact</w:t>
          </w:r>
        </w:p>
      </w:docPartBody>
    </w:docPart>
    <w:docPart>
      <w:docPartPr>
        <w:name w:val="E0E4A5D63CAC4AC2B41FA7D3621FD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729E2-AADE-40DD-8094-DD5AF089BF4B}"/>
      </w:docPartPr>
      <w:docPartBody>
        <w:p w:rsidR="00000000" w:rsidRDefault="00000000">
          <w:pPr>
            <w:pStyle w:val="E0E4A5D63CAC4AC2B41FA7D3621FD76C"/>
          </w:pPr>
          <w:r>
            <w:t>Albany, NY</w:t>
          </w:r>
        </w:p>
      </w:docPartBody>
    </w:docPart>
    <w:docPart>
      <w:docPartPr>
        <w:name w:val="9BA08901474745489F7B0E1B1F7AD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D6E40-7427-4C11-B493-ABDBB4BAD4C8}"/>
      </w:docPartPr>
      <w:docPartBody>
        <w:p w:rsidR="00000000" w:rsidRDefault="00000000">
          <w:pPr>
            <w:pStyle w:val="9BA08901474745489F7B0E1B1F7ADE01"/>
          </w:pPr>
          <w:r>
            <w:t>502</w:t>
          </w:r>
          <w:r>
            <w:rPr>
              <w:rFonts w:hint="cs"/>
            </w:rPr>
            <w:t>-</w:t>
          </w:r>
          <w:r>
            <w:t>555</w:t>
          </w:r>
          <w:r>
            <w:rPr>
              <w:rFonts w:hint="cs"/>
            </w:rPr>
            <w:t>-</w:t>
          </w:r>
          <w:r>
            <w:t>0110</w:t>
          </w:r>
        </w:p>
      </w:docPartBody>
    </w:docPart>
    <w:docPart>
      <w:docPartPr>
        <w:name w:val="1D9CF550AF994BE3995B833D44142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587F8-5DD2-403E-9025-A25F3F92A61F}"/>
      </w:docPartPr>
      <w:docPartBody>
        <w:p w:rsidR="00000000" w:rsidRDefault="00000000">
          <w:pPr>
            <w:pStyle w:val="1D9CF550AF994BE3995B833D44142811"/>
          </w:pPr>
          <w:r w:rsidRPr="000E1169">
            <w:t>takanori@example.com</w:t>
          </w:r>
        </w:p>
      </w:docPartBody>
    </w:docPart>
    <w:docPart>
      <w:docPartPr>
        <w:name w:val="28A83D612B684239B37CE8F9D9EE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77131-FC80-4B38-91D6-A9EE89F3E503}"/>
      </w:docPartPr>
      <w:docPartBody>
        <w:p w:rsidR="00000000" w:rsidRDefault="00000000">
          <w:pPr>
            <w:pStyle w:val="28A83D612B684239B37CE8F9D9EED850"/>
          </w:pPr>
          <w:r>
            <w:t>LinkedIn profile</w:t>
          </w:r>
        </w:p>
      </w:docPartBody>
    </w:docPart>
    <w:docPart>
      <w:docPartPr>
        <w:name w:val="6FFA3C301F4A4C28ACB0A996A31F1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8FA27-CDEC-4F3E-AF3E-7D9B586B95BB}"/>
      </w:docPartPr>
      <w:docPartBody>
        <w:p w:rsidR="00000000" w:rsidRDefault="00000000">
          <w:pPr>
            <w:pStyle w:val="6FFA3C301F4A4C28ACB0A996A31F1463"/>
          </w:pPr>
          <w:r>
            <w:t>interestingsite.com</w:t>
          </w:r>
        </w:p>
      </w:docPartBody>
    </w:docPart>
    <w:docPart>
      <w:docPartPr>
        <w:name w:val="50896083CB30470A8106D1756E8B1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BDADF-BAC0-4BB9-B88E-74D63A4D1CF3}"/>
      </w:docPartPr>
      <w:docPartBody>
        <w:p w:rsidR="00000000" w:rsidRDefault="00000000">
          <w:pPr>
            <w:pStyle w:val="50896083CB30470A8106D1756E8B14B0"/>
          </w:pPr>
          <w:r>
            <w:t>Experience</w:t>
          </w:r>
        </w:p>
      </w:docPartBody>
    </w:docPart>
    <w:docPart>
      <w:docPartPr>
        <w:name w:val="763A63E8A4FD468F89DD400D7D9A4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7B7E1-4D81-4A8D-9177-56F5491F1EE7}"/>
      </w:docPartPr>
      <w:docPartBody>
        <w:p w:rsidR="00000000" w:rsidRDefault="00000000">
          <w:pPr>
            <w:pStyle w:val="763A63E8A4FD468F89DD400D7D9A4DF0"/>
          </w:pPr>
          <w:r w:rsidRPr="001273AE">
            <w:t xml:space="preserve">Senior sales engineer </w:t>
          </w:r>
          <w:r>
            <w:rPr>
              <w:rFonts w:ascii="Segoe UI" w:hAnsi="Segoe UI" w:cs="Segoe UI"/>
              <w:rtl/>
            </w:rPr>
            <w:t>٠</w:t>
          </w:r>
          <w:r w:rsidRPr="001273AE">
            <w:t xml:space="preserve"> Relecloud</w:t>
          </w:r>
        </w:p>
      </w:docPartBody>
    </w:docPart>
    <w:docPart>
      <w:docPartPr>
        <w:name w:val="01B2EAD5E05C4BA8840513706BC77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6283D-E938-4477-AF0B-F40ECD670436}"/>
      </w:docPartPr>
      <w:docPartBody>
        <w:p w:rsidR="00000000" w:rsidRDefault="00000000">
          <w:pPr>
            <w:pStyle w:val="01B2EAD5E05C4BA8840513706BC77B18"/>
          </w:pPr>
          <w:r w:rsidRPr="001273AE">
            <w:t>20xx-20xx</w:t>
          </w:r>
        </w:p>
      </w:docPartBody>
    </w:docPart>
    <w:docPart>
      <w:docPartPr>
        <w:name w:val="612D5862A21B4393AD16EA363CC4D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10970-985F-4270-AD35-7390F625C081}"/>
      </w:docPartPr>
      <w:docPartBody>
        <w:p w:rsidR="00000000" w:rsidRDefault="00000000">
          <w:pPr>
            <w:pStyle w:val="612D5862A21B4393AD16EA363CC4DC8D"/>
          </w:pPr>
          <w:r w:rsidRPr="00565B06">
            <w:t xml:space="preserve">Describe your responsibilities and achievements in terms of </w:t>
          </w:r>
          <w:r w:rsidRPr="00565B06">
            <w:t>impact and results. Use examples but keep i</w:t>
          </w:r>
          <w:r>
            <w:t>t</w:t>
          </w:r>
          <w:r w:rsidRPr="00565B06">
            <w:t xml:space="preserve"> short.</w:t>
          </w:r>
        </w:p>
      </w:docPartBody>
    </w:docPart>
    <w:docPart>
      <w:docPartPr>
        <w:name w:val="7A6A0F7A22EF44ACA970A6BDE9416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5EE09-960F-4A46-B298-68A65D2B6734}"/>
      </w:docPartPr>
      <w:docPartBody>
        <w:p w:rsidR="00000000" w:rsidRDefault="00000000">
          <w:pPr>
            <w:pStyle w:val="7A6A0F7A22EF44ACA970A6BDE941634F"/>
          </w:pPr>
          <w:r>
            <w:t xml:space="preserve">sales engineer </w:t>
          </w:r>
          <w:r>
            <w:rPr>
              <w:rFonts w:ascii="Segoe UI" w:hAnsi="Segoe UI" w:cs="Segoe UI"/>
              <w:rtl/>
            </w:rPr>
            <w:t>٠</w:t>
          </w:r>
          <w:r>
            <w:t xml:space="preserve"> Relecloud</w:t>
          </w:r>
        </w:p>
      </w:docPartBody>
    </w:docPart>
    <w:docPart>
      <w:docPartPr>
        <w:name w:val="B2E3C58B6CCA4934A513A3560E08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286BC-83B0-4E60-828A-9FDD65AD128C}"/>
      </w:docPartPr>
      <w:docPartBody>
        <w:p w:rsidR="00000000" w:rsidRDefault="00000000">
          <w:pPr>
            <w:pStyle w:val="B2E3C58B6CCA4934A513A3560E0824FE"/>
          </w:pPr>
          <w:r>
            <w:t>20xx-20xx</w:t>
          </w:r>
        </w:p>
      </w:docPartBody>
    </w:docPart>
    <w:docPart>
      <w:docPartPr>
        <w:name w:val="795E457560C74F27AAAF46FF98C8D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1AD3-4E0E-4C7B-9673-8FDD8FBB203F}"/>
      </w:docPartPr>
      <w:docPartBody>
        <w:p w:rsidR="00000000" w:rsidRDefault="00000000">
          <w:pPr>
            <w:pStyle w:val="795E457560C74F27AAAF46FF98C8DAEC"/>
          </w:pPr>
          <w:r w:rsidRPr="00565B06">
            <w:t>Describe your responsibilities and achievements in terms of impact and results. Use examples but keep i</w:t>
          </w:r>
          <w:r>
            <w:t>t</w:t>
          </w:r>
          <w:r w:rsidRPr="00565B06">
            <w:t xml:space="preserve"> short.</w:t>
          </w:r>
        </w:p>
      </w:docPartBody>
    </w:docPart>
    <w:docPart>
      <w:docPartPr>
        <w:name w:val="3D5C226C052B4F0DA5B7FC9E7B60C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CADF8-DB55-45B2-8C36-5C091794CFB5}"/>
      </w:docPartPr>
      <w:docPartBody>
        <w:p w:rsidR="00000000" w:rsidRDefault="00000000">
          <w:pPr>
            <w:pStyle w:val="3D5C226C052B4F0DA5B7FC9E7B60CEA0"/>
          </w:pPr>
          <w:r>
            <w:t>Education</w:t>
          </w:r>
        </w:p>
      </w:docPartBody>
    </w:docPart>
    <w:docPart>
      <w:docPartPr>
        <w:name w:val="4CAD98F213474E86A5E600D29B659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0DB32-D1E4-42FE-9173-018EF555E95F}"/>
      </w:docPartPr>
      <w:docPartBody>
        <w:p w:rsidR="00000000" w:rsidRDefault="00000000">
          <w:pPr>
            <w:pStyle w:val="4CAD98F213474E86A5E600D29B659808"/>
          </w:pPr>
          <w:r>
            <w:t xml:space="preserve">BS Information technology </w:t>
          </w:r>
          <w:r>
            <w:rPr>
              <w:rFonts w:ascii="Segoe UI" w:hAnsi="Segoe UI" w:cs="Segoe UI"/>
              <w:rtl/>
            </w:rPr>
            <w:t>٠</w:t>
          </w:r>
          <w:r>
            <w:t xml:space="preserve"> Jasper university</w:t>
          </w:r>
        </w:p>
      </w:docPartBody>
    </w:docPart>
    <w:docPart>
      <w:docPartPr>
        <w:name w:val="1D05087C383F41BBB5B216D013E78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6E76E-F755-4B2B-858E-B3ECF2DC9183}"/>
      </w:docPartPr>
      <w:docPartBody>
        <w:p w:rsidR="00000000" w:rsidRDefault="00000000">
          <w:pPr>
            <w:pStyle w:val="1D05087C383F41BBB5B216D013E789C5"/>
          </w:pPr>
          <w:r>
            <w:t>20xx</w:t>
          </w:r>
        </w:p>
      </w:docPartBody>
    </w:docPart>
    <w:docPart>
      <w:docPartPr>
        <w:name w:val="C5A61DE7DD9F4F11856872685C8D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7F10C-88C9-4F99-AE45-5D6539679C8F}"/>
      </w:docPartPr>
      <w:docPartBody>
        <w:p w:rsidR="00000000" w:rsidRDefault="00000000">
          <w:pPr>
            <w:pStyle w:val="C5A61DE7DD9F4F11856872685C8D2E67"/>
          </w:pPr>
          <w:r w:rsidRPr="00565B06">
            <w:t>It’s okay to brag about your GPA, awards, and honors. Feel free to summarize your coursework too.</w:t>
          </w:r>
        </w:p>
      </w:docPartBody>
    </w:docPart>
    <w:docPart>
      <w:docPartPr>
        <w:name w:val="7EBDE830B2124C48B75CC22F76E8D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B8891-8137-4577-8D78-44CDC96959F0}"/>
      </w:docPartPr>
      <w:docPartBody>
        <w:p w:rsidR="00000000" w:rsidRDefault="00000000">
          <w:pPr>
            <w:pStyle w:val="7EBDE830B2124C48B75CC22F76E8D0D0"/>
          </w:pPr>
          <w:r>
            <w:t xml:space="preserve">bs computer science </w:t>
          </w:r>
          <w:r>
            <w:rPr>
              <w:rFonts w:ascii="Segoe UI" w:hAnsi="Segoe UI" w:cs="Segoe UI"/>
              <w:rtl/>
            </w:rPr>
            <w:t>٠</w:t>
          </w:r>
          <w:r>
            <w:t xml:space="preserve"> mount flores college</w:t>
          </w:r>
        </w:p>
      </w:docPartBody>
    </w:docPart>
    <w:docPart>
      <w:docPartPr>
        <w:name w:val="1D99FEE326B44E24996548CC4C7EB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7BE92-9753-46DB-A042-4A030BAB2ED0}"/>
      </w:docPartPr>
      <w:docPartBody>
        <w:p w:rsidR="00000000" w:rsidRDefault="00000000">
          <w:pPr>
            <w:pStyle w:val="1D99FEE326B44E24996548CC4C7EB316"/>
          </w:pPr>
          <w:r>
            <w:t>20xx</w:t>
          </w:r>
        </w:p>
      </w:docPartBody>
    </w:docPart>
    <w:docPart>
      <w:docPartPr>
        <w:name w:val="C3398A08C859424486858386ABF38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38557-6FE8-43CC-BF98-BF68AF2B687C}"/>
      </w:docPartPr>
      <w:docPartBody>
        <w:p w:rsidR="00000000" w:rsidRDefault="00000000">
          <w:pPr>
            <w:pStyle w:val="C3398A08C859424486858386ABF38461"/>
          </w:pPr>
          <w:r w:rsidRPr="00565B06">
            <w:t xml:space="preserve">It’s okay to brag about your GPA, </w:t>
          </w:r>
          <w:r w:rsidRPr="00565B06">
            <w:t>awards, and honors. Feel free to summarize your coursework too.</w:t>
          </w:r>
        </w:p>
      </w:docPartBody>
    </w:docPart>
    <w:docPart>
      <w:docPartPr>
        <w:name w:val="B9766F06778944AC9BE6F0BC59F08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62653-F5F3-49F0-A5B7-F5674083D99F}"/>
      </w:docPartPr>
      <w:docPartBody>
        <w:p w:rsidR="00000000" w:rsidRDefault="00000000">
          <w:pPr>
            <w:pStyle w:val="B9766F06778944AC9BE6F0BC59F0841F"/>
          </w:pPr>
          <w:r>
            <w:t>Activities</w:t>
          </w:r>
        </w:p>
      </w:docPartBody>
    </w:docPart>
    <w:docPart>
      <w:docPartPr>
        <w:name w:val="AD96EFEF79AF4D65B87CB8DC3EC8C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D2025-70D8-4827-8B54-93AB853E64E6}"/>
      </w:docPartPr>
      <w:docPartBody>
        <w:p w:rsidR="00000000" w:rsidRDefault="00000000">
          <w:pPr>
            <w:pStyle w:val="AD96EFEF79AF4D65B87CB8DC3EC8CA7C"/>
          </w:pPr>
          <w:r w:rsidRPr="00565B06">
            <w:t xml:space="preserve">Use this section to highlight your relevant passions, activities, and how you like to give back. It’s good to include </w:t>
          </w:r>
          <w:r>
            <w:t>l</w:t>
          </w:r>
          <w:r w:rsidRPr="00565B06">
            <w:t>eadership and volunteer experience here</w:t>
          </w:r>
          <w:r>
            <w:t>, o</w:t>
          </w:r>
          <w:r w:rsidRPr="00565B06">
            <w:t>r show off important extras like publications, certifications, languages</w:t>
          </w:r>
          <w:r>
            <w:t>,</w:t>
          </w:r>
          <w:r w:rsidRPr="00565B06">
            <w:t xml:space="preserve"> and more.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0"/>
    <w:rsid w:val="00C9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C8C76573AC46328C0E90DA302A80BE">
    <w:name w:val="B4C8C76573AC46328C0E90DA302A80BE"/>
  </w:style>
  <w:style w:type="paragraph" w:customStyle="1" w:styleId="E572AC68F38D40B9A6995B72677FCD31">
    <w:name w:val="E572AC68F38D40B9A6995B72677FCD31"/>
  </w:style>
  <w:style w:type="paragraph" w:customStyle="1" w:styleId="850279F5E7DC4909947B3CD0BE1BFF6E">
    <w:name w:val="850279F5E7DC4909947B3CD0BE1BFF6E"/>
  </w:style>
  <w:style w:type="paragraph" w:customStyle="1" w:styleId="150F2C418E084B8BAA365FC4129EAE84">
    <w:name w:val="150F2C418E084B8BAA365FC4129EAE84"/>
  </w:style>
  <w:style w:type="paragraph" w:customStyle="1" w:styleId="5D23B9BD8D1E41258628DC3CF296AC9A">
    <w:name w:val="5D23B9BD8D1E41258628DC3CF296AC9A"/>
  </w:style>
  <w:style w:type="paragraph" w:customStyle="1" w:styleId="71E2F8E2828E4B0AA3A9D8441E6CA0AD">
    <w:name w:val="71E2F8E2828E4B0AA3A9D8441E6CA0AD"/>
  </w:style>
  <w:style w:type="paragraph" w:customStyle="1" w:styleId="8DA4101E90CE464B99F9680A1092E984">
    <w:name w:val="8DA4101E90CE464B99F9680A1092E984"/>
  </w:style>
  <w:style w:type="paragraph" w:customStyle="1" w:styleId="6A5A34D27EDA40F29845F91FF43BEDA1">
    <w:name w:val="6A5A34D27EDA40F29845F91FF43BEDA1"/>
  </w:style>
  <w:style w:type="paragraph" w:customStyle="1" w:styleId="655B225EC20440EA9E6EF5CE27DF76C5">
    <w:name w:val="655B225EC20440EA9E6EF5CE27DF76C5"/>
  </w:style>
  <w:style w:type="paragraph" w:customStyle="1" w:styleId="C9923F4FCA3745D7A5DEA6905C4DAC41">
    <w:name w:val="C9923F4FCA3745D7A5DEA6905C4DAC41"/>
  </w:style>
  <w:style w:type="paragraph" w:customStyle="1" w:styleId="E0E4A5D63CAC4AC2B41FA7D3621FD76C">
    <w:name w:val="E0E4A5D63CAC4AC2B41FA7D3621FD76C"/>
  </w:style>
  <w:style w:type="paragraph" w:customStyle="1" w:styleId="9BA08901474745489F7B0E1B1F7ADE01">
    <w:name w:val="9BA08901474745489F7B0E1B1F7ADE01"/>
  </w:style>
  <w:style w:type="paragraph" w:customStyle="1" w:styleId="1D9CF550AF994BE3995B833D44142811">
    <w:name w:val="1D9CF550AF994BE3995B833D44142811"/>
  </w:style>
  <w:style w:type="paragraph" w:customStyle="1" w:styleId="28A83D612B684239B37CE8F9D9EED850">
    <w:name w:val="28A83D612B684239B37CE8F9D9EED850"/>
  </w:style>
  <w:style w:type="paragraph" w:customStyle="1" w:styleId="6FFA3C301F4A4C28ACB0A996A31F1463">
    <w:name w:val="6FFA3C301F4A4C28ACB0A996A31F1463"/>
  </w:style>
  <w:style w:type="paragraph" w:customStyle="1" w:styleId="50896083CB30470A8106D1756E8B14B0">
    <w:name w:val="50896083CB30470A8106D1756E8B14B0"/>
  </w:style>
  <w:style w:type="paragraph" w:customStyle="1" w:styleId="763A63E8A4FD468F89DD400D7D9A4DF0">
    <w:name w:val="763A63E8A4FD468F89DD400D7D9A4DF0"/>
  </w:style>
  <w:style w:type="paragraph" w:customStyle="1" w:styleId="01B2EAD5E05C4BA8840513706BC77B18">
    <w:name w:val="01B2EAD5E05C4BA8840513706BC77B18"/>
  </w:style>
  <w:style w:type="paragraph" w:customStyle="1" w:styleId="612D5862A21B4393AD16EA363CC4DC8D">
    <w:name w:val="612D5862A21B4393AD16EA363CC4DC8D"/>
  </w:style>
  <w:style w:type="paragraph" w:customStyle="1" w:styleId="7A6A0F7A22EF44ACA970A6BDE941634F">
    <w:name w:val="7A6A0F7A22EF44ACA970A6BDE941634F"/>
  </w:style>
  <w:style w:type="paragraph" w:customStyle="1" w:styleId="B2E3C58B6CCA4934A513A3560E0824FE">
    <w:name w:val="B2E3C58B6CCA4934A513A3560E0824FE"/>
  </w:style>
  <w:style w:type="paragraph" w:customStyle="1" w:styleId="795E457560C74F27AAAF46FF98C8DAEC">
    <w:name w:val="795E457560C74F27AAAF46FF98C8DAEC"/>
  </w:style>
  <w:style w:type="paragraph" w:customStyle="1" w:styleId="3D5C226C052B4F0DA5B7FC9E7B60CEA0">
    <w:name w:val="3D5C226C052B4F0DA5B7FC9E7B60CEA0"/>
  </w:style>
  <w:style w:type="paragraph" w:customStyle="1" w:styleId="4CAD98F213474E86A5E600D29B659808">
    <w:name w:val="4CAD98F213474E86A5E600D29B659808"/>
  </w:style>
  <w:style w:type="paragraph" w:customStyle="1" w:styleId="1D05087C383F41BBB5B216D013E789C5">
    <w:name w:val="1D05087C383F41BBB5B216D013E789C5"/>
  </w:style>
  <w:style w:type="paragraph" w:customStyle="1" w:styleId="C5A61DE7DD9F4F11856872685C8D2E67">
    <w:name w:val="C5A61DE7DD9F4F11856872685C8D2E67"/>
  </w:style>
  <w:style w:type="paragraph" w:customStyle="1" w:styleId="7EBDE830B2124C48B75CC22F76E8D0D0">
    <w:name w:val="7EBDE830B2124C48B75CC22F76E8D0D0"/>
  </w:style>
  <w:style w:type="paragraph" w:customStyle="1" w:styleId="1D99FEE326B44E24996548CC4C7EB316">
    <w:name w:val="1D99FEE326B44E24996548CC4C7EB316"/>
  </w:style>
  <w:style w:type="paragraph" w:customStyle="1" w:styleId="C3398A08C859424486858386ABF38461">
    <w:name w:val="C3398A08C859424486858386ABF38461"/>
  </w:style>
  <w:style w:type="paragraph" w:customStyle="1" w:styleId="B9766F06778944AC9BE6F0BC59F0841F">
    <w:name w:val="B9766F06778944AC9BE6F0BC59F0841F"/>
  </w:style>
  <w:style w:type="paragraph" w:customStyle="1" w:styleId="AD96EFEF79AF4D65B87CB8DC3EC8CA7C">
    <w:name w:val="AD96EFEF79AF4D65B87CB8DC3EC8CA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2024-02-29T09:41:00Z</dcterms:created>
  <dcterms:modified xsi:type="dcterms:W3CDTF">2024-02-29T09:50:00Z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